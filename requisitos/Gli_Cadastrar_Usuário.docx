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966FD9">
      <w:pPr>
        <w:pStyle w:val="Ttulo"/>
        <w:rPr>
          <w:lang w:val="pt-BR"/>
        </w:rPr>
      </w:pPr>
      <w:proofErr w:type="spellStart"/>
      <w:r>
        <w:rPr>
          <w:lang w:val="pt-BR"/>
        </w:rPr>
        <w:t>GliCheck</w:t>
      </w:r>
      <w:proofErr w:type="spellEnd"/>
      <w:r w:rsidR="00285ED7" w:rsidRPr="001948A8">
        <w:rPr>
          <w:lang w:val="pt-BR"/>
        </w:rPr>
        <w:br/>
        <w:t xml:space="preserve">Caso de Uso: </w:t>
      </w:r>
      <w:r w:rsidR="001948A8" w:rsidRPr="001948A8">
        <w:rPr>
          <w:lang w:val="pt-BR"/>
        </w:rPr>
        <w:t xml:space="preserve">Cadastrar </w:t>
      </w:r>
      <w:r w:rsidR="009361F2"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CD068E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Este caso de uso tem a finalidade de cadastrar </w:t>
      </w:r>
      <w:r w:rsidR="00966FD9">
        <w:rPr>
          <w:lang w:val="pt-BR"/>
        </w:rPr>
        <w:t>as</w:t>
      </w:r>
      <w:r w:rsidR="009361F2">
        <w:rPr>
          <w:lang w:val="pt-BR"/>
        </w:rPr>
        <w:t xml:space="preserve"> informações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básicas de um usuário no sistema.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Usuário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9361F2" w:rsidP="00C90AC9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Usuário </w:t>
      </w:r>
      <w:r w:rsidR="00966FD9">
        <w:rPr>
          <w:lang w:val="pt-BR"/>
        </w:rPr>
        <w:t>não cadastrado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9361F2">
        <w:rPr>
          <w:lang w:val="pt-BR"/>
        </w:rPr>
        <w:t>aso de uso começa quando um</w:t>
      </w:r>
      <w:r w:rsidR="001948A8" w:rsidRPr="001948A8">
        <w:rPr>
          <w:lang w:val="pt-BR"/>
        </w:rPr>
        <w:t xml:space="preserve"> </w:t>
      </w:r>
      <w:r w:rsidR="00966FD9">
        <w:rPr>
          <w:lang w:val="pt-BR"/>
        </w:rPr>
        <w:t>Usuário</w:t>
      </w:r>
      <w:r w:rsidR="009361F2">
        <w:rPr>
          <w:lang w:val="pt-BR"/>
        </w:rPr>
        <w:t xml:space="preserve"> abre o sistema </w:t>
      </w:r>
      <w:proofErr w:type="spellStart"/>
      <w:r w:rsidR="009361F2">
        <w:rPr>
          <w:lang w:val="pt-BR"/>
        </w:rPr>
        <w:t>GliCheck</w:t>
      </w:r>
      <w:proofErr w:type="spellEnd"/>
      <w:r w:rsidR="00CD068E" w:rsidRPr="001948A8">
        <w:rPr>
          <w:lang w:val="pt-BR"/>
        </w:rPr>
        <w:t xml:space="preserve"> </w:t>
      </w:r>
      <w:r w:rsidR="005F29B0">
        <w:rPr>
          <w:lang w:val="pt-BR"/>
        </w:rPr>
        <w:t>[FA1]</w:t>
      </w:r>
    </w:p>
    <w:p w:rsid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sistema </w:t>
      </w:r>
      <w:r w:rsidR="009361F2">
        <w:rPr>
          <w:lang w:val="pt-BR"/>
        </w:rPr>
        <w:t xml:space="preserve">verifica que não existe um usuário cadastrado e </w:t>
      </w:r>
      <w:r w:rsidRPr="00966FD9">
        <w:rPr>
          <w:lang w:val="pt-BR"/>
        </w:rPr>
        <w:t>exibe uma</w:t>
      </w:r>
      <w:r w:rsidR="006059DD" w:rsidRPr="00966FD9">
        <w:rPr>
          <w:lang w:val="pt-BR"/>
        </w:rPr>
        <w:t xml:space="preserve"> nova</w:t>
      </w:r>
      <w:r w:rsidRPr="00966FD9">
        <w:rPr>
          <w:lang w:val="pt-BR"/>
        </w:rPr>
        <w:t xml:space="preserve"> janela com um formulário a ser preenchido</w:t>
      </w:r>
      <w:r w:rsidR="006059DD" w:rsidRPr="00966FD9">
        <w:rPr>
          <w:lang w:val="pt-BR"/>
        </w:rPr>
        <w:t xml:space="preserve"> </w:t>
      </w:r>
      <w:r w:rsidR="009361F2">
        <w:rPr>
          <w:lang w:val="pt-BR"/>
        </w:rPr>
        <w:t>com as informações do usuário</w:t>
      </w:r>
    </w:p>
    <w:p w:rsidR="00285ED7" w:rsidRPr="00966FD9" w:rsidRDefault="001948A8" w:rsidP="000A55E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966FD9">
        <w:rPr>
          <w:lang w:val="pt-BR"/>
        </w:rPr>
        <w:t xml:space="preserve">O </w:t>
      </w:r>
      <w:r w:rsidR="000D1357">
        <w:rPr>
          <w:lang w:val="pt-BR"/>
        </w:rPr>
        <w:t>Usuário</w:t>
      </w:r>
      <w:r w:rsidR="00CD068E" w:rsidRPr="00966FD9">
        <w:rPr>
          <w:lang w:val="pt-BR"/>
        </w:rPr>
        <w:t xml:space="preserve"> </w:t>
      </w:r>
      <w:r w:rsidRPr="00966FD9">
        <w:rPr>
          <w:lang w:val="pt-BR"/>
        </w:rPr>
        <w:t xml:space="preserve">preenche o </w:t>
      </w:r>
      <w:r w:rsidR="000902B6" w:rsidRPr="00966FD9">
        <w:rPr>
          <w:lang w:val="pt-BR"/>
        </w:rPr>
        <w:t xml:space="preserve">formulário com as informações </w:t>
      </w:r>
      <w:r w:rsidR="009361F2">
        <w:rPr>
          <w:lang w:val="pt-BR"/>
        </w:rPr>
        <w:t>do usuário</w:t>
      </w:r>
      <w:r w:rsidR="00966FD9">
        <w:rPr>
          <w:lang w:val="pt-BR"/>
        </w:rPr>
        <w:t xml:space="preserve"> e clica em salvar</w:t>
      </w:r>
      <w:r w:rsidRPr="00966FD9">
        <w:rPr>
          <w:lang w:val="pt-BR"/>
        </w:rPr>
        <w:t>.</w:t>
      </w:r>
    </w:p>
    <w:p w:rsidR="001948A8" w:rsidRDefault="001948A8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966FD9">
        <w:rPr>
          <w:lang w:val="pt-BR"/>
        </w:rPr>
        <w:t xml:space="preserve">stema persiste as informações do </w:t>
      </w:r>
      <w:r w:rsidR="009361F2">
        <w:rPr>
          <w:lang w:val="pt-BR"/>
        </w:rPr>
        <w:t>Usuário no sistema.</w:t>
      </w:r>
    </w:p>
    <w:p w:rsidR="009361F2" w:rsidRPr="000902B6" w:rsidRDefault="009361F2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é direcionado para a tela principal do aplicativo.</w:t>
      </w:r>
    </w:p>
    <w:p w:rsidR="00285ED7" w:rsidRPr="001948A8" w:rsidRDefault="003C6BB0" w:rsidP="00C90AC9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CA0C47" w:rsidRPr="001948A8" w:rsidRDefault="00CA0C47" w:rsidP="00CA0C4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CA0C47" w:rsidRPr="001948A8" w:rsidRDefault="005F29B0" w:rsidP="00CA0C47">
      <w:pPr>
        <w:pStyle w:val="Corpodetexto"/>
        <w:jc w:val="both"/>
        <w:rPr>
          <w:lang w:val="pt-BR"/>
        </w:rPr>
      </w:pPr>
      <w:r>
        <w:rPr>
          <w:lang w:val="pt-BR"/>
        </w:rPr>
        <w:t>O</w:t>
      </w:r>
      <w:r w:rsidR="00966FD9">
        <w:rPr>
          <w:lang w:val="pt-BR"/>
        </w:rPr>
        <w:t xml:space="preserve"> </w:t>
      </w:r>
      <w:r w:rsidR="009361F2">
        <w:rPr>
          <w:lang w:val="pt-BR"/>
        </w:rPr>
        <w:t>Sistema</w:t>
      </w:r>
      <w:r w:rsidR="00966FD9">
        <w:rPr>
          <w:lang w:val="pt-BR"/>
        </w:rPr>
        <w:t xml:space="preserve"> pode </w:t>
      </w:r>
      <w:r w:rsidR="009361F2">
        <w:rPr>
          <w:lang w:val="pt-BR"/>
        </w:rPr>
        <w:t xml:space="preserve">identifica o usuário </w:t>
      </w:r>
      <w:r w:rsidR="00966FD9">
        <w:rPr>
          <w:lang w:val="pt-BR"/>
        </w:rPr>
        <w:t>já cadastrado</w:t>
      </w:r>
      <w:r w:rsidR="00CA0C47">
        <w:rPr>
          <w:lang w:val="pt-BR"/>
        </w:rPr>
        <w:t xml:space="preserve"> </w:t>
      </w:r>
      <w:r w:rsidR="009361F2">
        <w:rPr>
          <w:lang w:val="pt-BR"/>
        </w:rPr>
        <w:t>no sistema</w:t>
      </w:r>
      <w:r w:rsidR="00CA0C47">
        <w:rPr>
          <w:lang w:val="pt-BR"/>
        </w:rPr>
        <w:t>, então:</w:t>
      </w:r>
    </w:p>
    <w:p w:rsidR="00CA0C47" w:rsidRDefault="009361F2" w:rsidP="00CA0C4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5 do fluxo principal.</w:t>
      </w:r>
    </w:p>
    <w:p w:rsidR="00A209C6" w:rsidRDefault="00A209C6" w:rsidP="00A209C6">
      <w:pPr>
        <w:pStyle w:val="Ttulo2"/>
        <w:rPr>
          <w:lang w:val="pt-BR"/>
        </w:rPr>
      </w:pPr>
      <w:r>
        <w:rPr>
          <w:lang w:val="pt-BR"/>
        </w:rPr>
        <w:t>[FA2]</w:t>
      </w:r>
    </w:p>
    <w:p w:rsidR="00A209C6" w:rsidRDefault="00A209C6" w:rsidP="00A209C6">
      <w:pPr>
        <w:ind w:left="720"/>
        <w:rPr>
          <w:sz w:val="20"/>
          <w:lang w:val="pt-BR"/>
        </w:rPr>
      </w:pPr>
      <w:r>
        <w:rPr>
          <w:sz w:val="20"/>
          <w:lang w:val="pt-BR"/>
        </w:rPr>
        <w:t xml:space="preserve">No passo 4 o sistema não persiste os dados por erro de cadastro. </w:t>
      </w:r>
    </w:p>
    <w:p w:rsidR="00A209C6" w:rsidRDefault="00A209C6" w:rsidP="00A209C6">
      <w:pPr>
        <w:pStyle w:val="PargrafodaLista"/>
        <w:numPr>
          <w:ilvl w:val="0"/>
          <w:numId w:val="10"/>
        </w:numPr>
        <w:rPr>
          <w:sz w:val="20"/>
          <w:lang w:val="pt-BR"/>
        </w:rPr>
      </w:pPr>
      <w:r>
        <w:rPr>
          <w:sz w:val="20"/>
          <w:lang w:val="pt-BR"/>
        </w:rPr>
        <w:t>O sistema exibe uma tela (8.3 – Erro de cadastro).</w:t>
      </w:r>
    </w:p>
    <w:p w:rsidR="00A209C6" w:rsidRDefault="00A209C6" w:rsidP="00A209C6">
      <w:pPr>
        <w:pStyle w:val="PargrafodaLista"/>
        <w:numPr>
          <w:ilvl w:val="0"/>
          <w:numId w:val="10"/>
        </w:numPr>
        <w:rPr>
          <w:sz w:val="20"/>
          <w:lang w:val="pt-BR"/>
        </w:rPr>
      </w:pPr>
      <w:r>
        <w:rPr>
          <w:sz w:val="20"/>
          <w:lang w:val="pt-BR"/>
        </w:rPr>
        <w:t>Se o usuário clicar em “Tentar” ele será redirecionado para o passo 2</w:t>
      </w:r>
      <w:r w:rsidR="00FB5142">
        <w:rPr>
          <w:sz w:val="20"/>
          <w:lang w:val="pt-BR"/>
        </w:rPr>
        <w:t xml:space="preserve"> do Fluxo Principal</w:t>
      </w:r>
      <w:r>
        <w:rPr>
          <w:sz w:val="20"/>
          <w:lang w:val="pt-BR"/>
        </w:rPr>
        <w:t>.</w:t>
      </w:r>
    </w:p>
    <w:p w:rsidR="00A209C6" w:rsidRPr="00A209C6" w:rsidRDefault="00A209C6" w:rsidP="00A209C6">
      <w:pPr>
        <w:pStyle w:val="PargrafodaLista"/>
        <w:numPr>
          <w:ilvl w:val="0"/>
          <w:numId w:val="10"/>
        </w:numPr>
        <w:rPr>
          <w:sz w:val="20"/>
          <w:lang w:val="pt-BR"/>
        </w:rPr>
      </w:pPr>
      <w:r>
        <w:rPr>
          <w:sz w:val="20"/>
          <w:lang w:val="pt-BR"/>
        </w:rPr>
        <w:t xml:space="preserve">Se o usuário clicar em “Cancelar”, ele será redirecionado para a tela principal do aplicativo. </w:t>
      </w: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C90AC9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1948A8" w:rsidRPr="006059DD" w:rsidRDefault="007601B8" w:rsidP="00C90AC9">
      <w:pPr>
        <w:pStyle w:val="Ttulo2"/>
        <w:jc w:val="both"/>
        <w:rPr>
          <w:lang w:val="pt-BR"/>
        </w:rPr>
      </w:pPr>
      <w:r>
        <w:rPr>
          <w:lang w:val="pt-BR"/>
        </w:rPr>
        <w:t>Cenário 2</w:t>
      </w:r>
    </w:p>
    <w:p w:rsidR="00CA0C4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CA0C47">
        <w:rPr>
          <w:lang w:val="pt-BR"/>
        </w:rPr>
        <w:t xml:space="preserve"> do Fluxo Principal</w:t>
      </w:r>
    </w:p>
    <w:p w:rsidR="00285ED7" w:rsidRDefault="005F29B0" w:rsidP="00C90AC9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6059DD">
        <w:rPr>
          <w:lang w:val="pt-BR"/>
        </w:rPr>
        <w:t>Fluxo Alternativo 1.</w:t>
      </w:r>
    </w:p>
    <w:p w:rsidR="00FB5142" w:rsidRDefault="00FB5142" w:rsidP="00FB5142">
      <w:pPr>
        <w:pStyle w:val="Ttulo2"/>
        <w:rPr>
          <w:lang w:val="pt-BR"/>
        </w:rPr>
      </w:pPr>
      <w:r>
        <w:rPr>
          <w:lang w:val="pt-BR"/>
        </w:rPr>
        <w:t>Cenário 3</w:t>
      </w:r>
    </w:p>
    <w:p w:rsidR="00FB5142" w:rsidRDefault="00FB5142" w:rsidP="00FB5142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rPr>
          <w:lang w:val="pt-BR"/>
        </w:rPr>
        <w:t>Do p</w:t>
      </w:r>
      <w:r>
        <w:rPr>
          <w:lang w:val="pt-BR"/>
        </w:rPr>
        <w:t>asso</w:t>
      </w:r>
      <w:r>
        <w:rPr>
          <w:lang w:val="pt-BR"/>
        </w:rPr>
        <w:t xml:space="preserve"> 1 ao 4</w:t>
      </w:r>
      <w:r>
        <w:rPr>
          <w:lang w:val="pt-BR"/>
        </w:rPr>
        <w:t xml:space="preserve"> do Fluxo Principal</w:t>
      </w:r>
    </w:p>
    <w:p w:rsidR="00FB5142" w:rsidRDefault="00FB5142" w:rsidP="00FB5142">
      <w:pPr>
        <w:pStyle w:val="Corpodetexto"/>
        <w:numPr>
          <w:ilvl w:val="0"/>
          <w:numId w:val="11"/>
        </w:numPr>
        <w:jc w:val="both"/>
        <w:rPr>
          <w:lang w:val="pt-BR"/>
        </w:rPr>
      </w:pPr>
      <w:r w:rsidRPr="00FB5142">
        <w:rPr>
          <w:lang w:val="pt-BR"/>
        </w:rPr>
        <w:t xml:space="preserve">Todos os passos do </w:t>
      </w:r>
      <w:r w:rsidRPr="00FB5142">
        <w:rPr>
          <w:lang w:val="pt-BR"/>
        </w:rPr>
        <w:t>Fluxo Alternativo 2</w:t>
      </w:r>
      <w:r w:rsidRPr="00FB5142">
        <w:rPr>
          <w:lang w:val="pt-BR"/>
        </w:rPr>
        <w:t>.</w:t>
      </w:r>
    </w:p>
    <w:p w:rsidR="00FB5142" w:rsidRPr="00FB5142" w:rsidRDefault="00FB5142" w:rsidP="00E269C0">
      <w:pPr>
        <w:pStyle w:val="Corpodetexto"/>
        <w:ind w:left="0"/>
        <w:jc w:val="both"/>
        <w:rPr>
          <w:lang w:val="pt-BR"/>
        </w:rPr>
      </w:pPr>
    </w:p>
    <w:p w:rsidR="00285ED7" w:rsidRPr="001948A8" w:rsidRDefault="00285ED7" w:rsidP="00C90AC9">
      <w:pPr>
        <w:pStyle w:val="Ttulo1"/>
        <w:jc w:val="both"/>
        <w:rPr>
          <w:lang w:val="pt-BR"/>
        </w:rPr>
      </w:pPr>
      <w:r w:rsidRPr="001948A8">
        <w:rPr>
          <w:lang w:val="pt-BR"/>
        </w:rPr>
        <w:lastRenderedPageBreak/>
        <w:t>Pós-condições</w:t>
      </w:r>
    </w:p>
    <w:p w:rsidR="00285ED7" w:rsidRDefault="00966FD9" w:rsidP="00C90AC9">
      <w:pPr>
        <w:pStyle w:val="Ttulo2"/>
        <w:jc w:val="both"/>
        <w:rPr>
          <w:lang w:val="pt-BR"/>
        </w:rPr>
      </w:pPr>
      <w:r>
        <w:rPr>
          <w:lang w:val="pt-BR"/>
        </w:rPr>
        <w:t>Novo medicamento Cadastrado</w:t>
      </w:r>
    </w:p>
    <w:p w:rsidR="00F50F74" w:rsidRDefault="006059DD" w:rsidP="00FB5142">
      <w:pPr>
        <w:ind w:firstLine="720"/>
        <w:jc w:val="both"/>
        <w:rPr>
          <w:sz w:val="20"/>
          <w:lang w:val="pt-BR"/>
        </w:rPr>
      </w:pPr>
      <w:r w:rsidRPr="00F50F74">
        <w:rPr>
          <w:sz w:val="20"/>
          <w:lang w:val="pt-BR"/>
        </w:rPr>
        <w:t>Ao final d</w:t>
      </w:r>
      <w:r w:rsidR="000902B6" w:rsidRPr="00F50F74">
        <w:rPr>
          <w:sz w:val="20"/>
          <w:lang w:val="pt-BR"/>
        </w:rPr>
        <w:t xml:space="preserve">a execução deste caso de uso, </w:t>
      </w:r>
      <w:r w:rsidR="00966FD9" w:rsidRPr="00F50F74">
        <w:rPr>
          <w:sz w:val="20"/>
          <w:lang w:val="pt-BR"/>
        </w:rPr>
        <w:t xml:space="preserve">o </w:t>
      </w:r>
      <w:r w:rsidR="009361F2" w:rsidRPr="00F50F74">
        <w:rPr>
          <w:sz w:val="20"/>
          <w:lang w:val="pt-BR"/>
        </w:rPr>
        <w:t>usuário</w:t>
      </w:r>
      <w:r w:rsidR="00966FD9" w:rsidRPr="00F50F74">
        <w:rPr>
          <w:sz w:val="20"/>
          <w:lang w:val="pt-BR"/>
        </w:rPr>
        <w:t xml:space="preserve"> será cadastrado com sucesso no </w:t>
      </w:r>
      <w:proofErr w:type="spellStart"/>
      <w:r w:rsidR="00966FD9" w:rsidRPr="00F50F74">
        <w:rPr>
          <w:sz w:val="20"/>
          <w:lang w:val="pt-BR"/>
        </w:rPr>
        <w:t>GliCheck</w:t>
      </w:r>
      <w:proofErr w:type="spellEnd"/>
      <w:r w:rsidR="00966FD9" w:rsidRPr="00F50F74">
        <w:rPr>
          <w:sz w:val="20"/>
          <w:lang w:val="pt-BR"/>
        </w:rPr>
        <w:t>.</w:t>
      </w:r>
    </w:p>
    <w:p w:rsidR="00FB5142" w:rsidRDefault="00FB5142" w:rsidP="00FB5142">
      <w:pPr>
        <w:ind w:firstLine="720"/>
        <w:jc w:val="both"/>
        <w:rPr>
          <w:rFonts w:ascii="Arial" w:hAnsi="Arial"/>
          <w:b/>
          <w:szCs w:val="20"/>
          <w:lang w:val="pt-BR"/>
        </w:rPr>
      </w:pPr>
      <w:bookmarkStart w:id="0" w:name="_GoBack"/>
      <w:bookmarkEnd w:id="0"/>
    </w:p>
    <w:p w:rsidR="00FA644E" w:rsidRDefault="00285ED7" w:rsidP="000E07EE">
      <w:pPr>
        <w:pStyle w:val="Ttulo1"/>
        <w:jc w:val="both"/>
        <w:rPr>
          <w:lang w:val="pt-BR"/>
        </w:rPr>
      </w:pPr>
      <w:r w:rsidRPr="00F50F74">
        <w:rPr>
          <w:lang w:val="pt-BR"/>
        </w:rPr>
        <w:t>Requisitos Adicionais</w:t>
      </w:r>
    </w:p>
    <w:p w:rsidR="00F50F74" w:rsidRPr="00F50F74" w:rsidRDefault="00F50F74" w:rsidP="00F50F74">
      <w:pPr>
        <w:pStyle w:val="Ttulo2"/>
        <w:rPr>
          <w:lang w:val="pt-BR"/>
        </w:rPr>
      </w:pPr>
      <w:r>
        <w:rPr>
          <w:lang w:val="pt-BR"/>
        </w:rPr>
        <w:t>Tela de Cadastro de Usuário</w:t>
      </w:r>
    </w:p>
    <w:p w:rsidR="00FA644E" w:rsidRDefault="00FA644E" w:rsidP="00527B27">
      <w:pPr>
        <w:pStyle w:val="Corpodetexto"/>
        <w:jc w:val="both"/>
        <w:rPr>
          <w:b/>
          <w:lang w:val="pt-BR"/>
        </w:rPr>
      </w:pPr>
    </w:p>
    <w:p w:rsidR="00FA644E" w:rsidRPr="006059DD" w:rsidRDefault="00FA644E" w:rsidP="00527B27">
      <w:pPr>
        <w:pStyle w:val="Corpodetexto"/>
        <w:jc w:val="both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4057650" cy="577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_Usuar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77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D7" w:rsidRPr="001948A8" w:rsidRDefault="00285ED7" w:rsidP="001948A8">
      <w:pPr>
        <w:jc w:val="both"/>
        <w:rPr>
          <w:lang w:val="pt-BR"/>
        </w:rPr>
      </w:pPr>
    </w:p>
    <w:p w:rsidR="00F50F74" w:rsidRDefault="00F50F74">
      <w:pPr>
        <w:rPr>
          <w:lang w:val="pt-BR"/>
        </w:rPr>
      </w:pPr>
      <w:r>
        <w:rPr>
          <w:lang w:val="pt-BR"/>
        </w:rPr>
        <w:br w:type="page"/>
      </w:r>
    </w:p>
    <w:p w:rsidR="00B9279E" w:rsidRDefault="00F50F74" w:rsidP="00F50F74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Tela de confirmação de cadastro </w:t>
      </w:r>
    </w:p>
    <w:p w:rsidR="00FB5142" w:rsidRDefault="00F50F74" w:rsidP="00F50F74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dastro de contato su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2" w:rsidRDefault="00FB5142">
      <w:pPr>
        <w:rPr>
          <w:lang w:val="pt-BR"/>
        </w:rPr>
      </w:pPr>
      <w:r>
        <w:rPr>
          <w:lang w:val="pt-BR"/>
        </w:rPr>
        <w:br w:type="page"/>
      </w:r>
    </w:p>
    <w:p w:rsidR="00F50F74" w:rsidRDefault="00FB5142" w:rsidP="00FB5142">
      <w:pPr>
        <w:pStyle w:val="Ttulo2"/>
        <w:rPr>
          <w:lang w:val="pt-BR"/>
        </w:rPr>
      </w:pPr>
      <w:r>
        <w:rPr>
          <w:lang w:val="pt-BR"/>
        </w:rPr>
        <w:lastRenderedPageBreak/>
        <w:t xml:space="preserve">Erro de Cadastro </w:t>
      </w:r>
    </w:p>
    <w:p w:rsidR="00FB5142" w:rsidRDefault="00FB5142" w:rsidP="00FB5142">
      <w:pPr>
        <w:rPr>
          <w:lang w:val="pt-BR"/>
        </w:rPr>
      </w:pPr>
    </w:p>
    <w:p w:rsidR="00FB5142" w:rsidRPr="00FB5142" w:rsidRDefault="00FB5142" w:rsidP="00FB5142">
      <w:pPr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4438650" cy="72961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rro de envio de relato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29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5142" w:rsidRPr="00FB5142">
      <w:headerReference w:type="default" r:id="rId11"/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527" w:rsidRDefault="009C2527">
      <w:r>
        <w:separator/>
      </w:r>
    </w:p>
  </w:endnote>
  <w:endnote w:type="continuationSeparator" w:id="0">
    <w:p w:rsidR="009C2527" w:rsidRDefault="009C25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FB5142">
            <w:rPr>
              <w:rStyle w:val="Nmerodepgina"/>
              <w:noProof/>
              <w:sz w:val="20"/>
            </w:rPr>
            <w:t>4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FB5142">
            <w:rPr>
              <w:rStyle w:val="Nmerodepgina"/>
              <w:noProof/>
              <w:sz w:val="20"/>
              <w:szCs w:val="20"/>
            </w:rPr>
            <w:t>4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527" w:rsidRDefault="009C2527">
      <w:r>
        <w:separator/>
      </w:r>
    </w:p>
  </w:footnote>
  <w:footnote w:type="continuationSeparator" w:id="0">
    <w:p w:rsidR="009C2527" w:rsidRDefault="009C25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966FD9" w:rsidP="001948A8">
          <w:pPr>
            <w:rPr>
              <w:sz w:val="20"/>
              <w:lang w:val="pt-BR"/>
            </w:rPr>
          </w:pPr>
          <w:proofErr w:type="spellStart"/>
          <w:r>
            <w:rPr>
              <w:sz w:val="20"/>
            </w:rPr>
            <w:t>GliCHECK</w:t>
          </w:r>
          <w:proofErr w:type="spellEnd"/>
        </w:p>
      </w:tc>
      <w:tc>
        <w:tcPr>
          <w:tcW w:w="2369" w:type="dxa"/>
        </w:tcPr>
        <w:p w:rsidR="00CD068E" w:rsidRDefault="00C7680D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00.05</w:t>
          </w:r>
        </w:p>
      </w:tc>
    </w:tr>
    <w:tr w:rsidR="00285ED7">
      <w:tc>
        <w:tcPr>
          <w:tcW w:w="6379" w:type="dxa"/>
        </w:tcPr>
        <w:p w:rsidR="00285ED7" w:rsidRDefault="00285ED7" w:rsidP="00966FD9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1948A8" w:rsidRPr="001948A8">
            <w:rPr>
              <w:sz w:val="20"/>
              <w:lang w:val="pt-BR"/>
            </w:rPr>
            <w:t xml:space="preserve">Cadastrar </w:t>
          </w:r>
          <w:r w:rsidR="00966FD9">
            <w:rPr>
              <w:sz w:val="20"/>
              <w:lang w:val="pt-BR"/>
            </w:rPr>
            <w:t>Medicamento</w:t>
          </w:r>
        </w:p>
      </w:tc>
      <w:tc>
        <w:tcPr>
          <w:tcW w:w="2369" w:type="dxa"/>
        </w:tcPr>
        <w:p w:rsidR="001948A8" w:rsidRDefault="00285ED7" w:rsidP="00CA0C4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 </w:t>
          </w:r>
          <w:r w:rsidR="00966FD9">
            <w:rPr>
              <w:sz w:val="20"/>
              <w:lang w:val="pt-BR"/>
            </w:rPr>
            <w:t>07/10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4A4A4CA1"/>
    <w:multiLevelType w:val="hybridMultilevel"/>
    <w:tmpl w:val="537E7BFA"/>
    <w:lvl w:ilvl="0" w:tplc="C1A6AC0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7676668D"/>
    <w:multiLevelType w:val="hybridMultilevel"/>
    <w:tmpl w:val="FF5CF70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64276"/>
    <w:rsid w:val="000902B6"/>
    <w:rsid w:val="000B22B7"/>
    <w:rsid w:val="000D1357"/>
    <w:rsid w:val="001948A8"/>
    <w:rsid w:val="002637C7"/>
    <w:rsid w:val="00285ED7"/>
    <w:rsid w:val="003B12EB"/>
    <w:rsid w:val="003C6BB0"/>
    <w:rsid w:val="00434EA9"/>
    <w:rsid w:val="00494C06"/>
    <w:rsid w:val="004A1311"/>
    <w:rsid w:val="00527B27"/>
    <w:rsid w:val="005A5D30"/>
    <w:rsid w:val="005F29B0"/>
    <w:rsid w:val="006059DD"/>
    <w:rsid w:val="00646B01"/>
    <w:rsid w:val="0067046F"/>
    <w:rsid w:val="00744A19"/>
    <w:rsid w:val="00752B63"/>
    <w:rsid w:val="007601B8"/>
    <w:rsid w:val="007811DA"/>
    <w:rsid w:val="00842792"/>
    <w:rsid w:val="00933AB4"/>
    <w:rsid w:val="009361F2"/>
    <w:rsid w:val="00966FD9"/>
    <w:rsid w:val="009C2527"/>
    <w:rsid w:val="00A209C6"/>
    <w:rsid w:val="00A23B04"/>
    <w:rsid w:val="00A93BC2"/>
    <w:rsid w:val="00AF513E"/>
    <w:rsid w:val="00B9279E"/>
    <w:rsid w:val="00BD3654"/>
    <w:rsid w:val="00C7680D"/>
    <w:rsid w:val="00C90AC9"/>
    <w:rsid w:val="00CA0C47"/>
    <w:rsid w:val="00CC5810"/>
    <w:rsid w:val="00CD068E"/>
    <w:rsid w:val="00CE5F1B"/>
    <w:rsid w:val="00D17EB2"/>
    <w:rsid w:val="00DF7BC3"/>
    <w:rsid w:val="00F50F74"/>
    <w:rsid w:val="00FA644E"/>
    <w:rsid w:val="00FB5142"/>
    <w:rsid w:val="00FB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CA0C4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CA0C47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A2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F4BD4-D2BD-44BB-95B5-72AE7270F6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16</TotalTime>
  <Pages>4</Pages>
  <Words>252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Bruna Gabriela</cp:lastModifiedBy>
  <cp:revision>7</cp:revision>
  <cp:lastPrinted>2015-04-08T03:49:00Z</cp:lastPrinted>
  <dcterms:created xsi:type="dcterms:W3CDTF">2015-10-07T03:34:00Z</dcterms:created>
  <dcterms:modified xsi:type="dcterms:W3CDTF">2015-10-14T20:48:00Z</dcterms:modified>
</cp:coreProperties>
</file>