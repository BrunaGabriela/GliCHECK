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r>
        <w:rPr>
          <w:lang w:val="pt-BR"/>
        </w:rPr>
        <w:t>GliCHECK</w:t>
      </w:r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366E27" w:rsidRPr="00366E27">
        <w:rPr>
          <w:lang w:val="pt-BR"/>
        </w:rPr>
        <w:t>Gerar alerta de horário medicação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C83B75">
        <w:rPr>
          <w:lang w:val="pt-BR"/>
        </w:rPr>
        <w:t xml:space="preserve">gerar um gráfico para o usuário com o histórico do índice </w:t>
      </w:r>
      <w:r w:rsidR="00967DCE">
        <w:rPr>
          <w:lang w:val="pt-BR"/>
        </w:rPr>
        <w:t>Glicêmico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366E27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366E27" w:rsidRPr="00366E27" w:rsidRDefault="00366E27" w:rsidP="00366E27">
      <w:pPr>
        <w:rPr>
          <w:lang w:val="pt-BR"/>
        </w:rPr>
      </w:pPr>
      <w:r>
        <w:rPr>
          <w:lang w:val="pt-BR"/>
        </w:rPr>
        <w:t xml:space="preserve">2.2     </w:t>
      </w:r>
      <w:r w:rsidR="00967DCE">
        <w:rPr>
          <w:lang w:val="pt-BR"/>
        </w:rPr>
        <w:t>Usuário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967DCE" w:rsidRPr="00967DCE" w:rsidRDefault="00366E27" w:rsidP="00967DCE">
      <w:pPr>
        <w:pStyle w:val="Ttulo2"/>
        <w:rPr>
          <w:lang w:val="pt-BR"/>
        </w:rPr>
      </w:pPr>
      <w:r>
        <w:rPr>
          <w:lang w:val="pt-BR"/>
        </w:rPr>
        <w:t>Ter uma alerta pré-cadastrado no sistema</w:t>
      </w:r>
      <w:r w:rsidR="00967DCE">
        <w:rPr>
          <w:lang w:val="pt-BR"/>
        </w:rPr>
        <w:t>.</w:t>
      </w:r>
    </w:p>
    <w:p w:rsidR="00366E27" w:rsidRPr="00366E27" w:rsidRDefault="00366E27" w:rsidP="00366E27">
      <w:pPr>
        <w:rPr>
          <w:lang w:val="pt-BR"/>
        </w:rPr>
      </w:pPr>
      <w:r w:rsidRPr="00967DCE">
        <w:rPr>
          <w:rFonts w:ascii="Arial" w:hAnsi="Arial"/>
          <w:b/>
          <w:sz w:val="20"/>
          <w:szCs w:val="20"/>
          <w:lang w:val="pt-BR"/>
        </w:rPr>
        <w:t>3.2</w:t>
      </w:r>
      <w:r>
        <w:rPr>
          <w:lang w:val="pt-BR"/>
        </w:rPr>
        <w:t xml:space="preserve">   </w:t>
      </w:r>
      <w:r w:rsidR="00967DCE">
        <w:rPr>
          <w:lang w:val="pt-BR"/>
        </w:rPr>
        <w:t xml:space="preserve">  Ter</w:t>
      </w:r>
      <w:r w:rsidRPr="00967DCE">
        <w:rPr>
          <w:rFonts w:ascii="Arial" w:hAnsi="Arial"/>
          <w:b/>
          <w:sz w:val="20"/>
          <w:szCs w:val="20"/>
          <w:lang w:val="pt-BR"/>
        </w:rPr>
        <w:t xml:space="preserve"> </w:t>
      </w:r>
      <w:r w:rsidR="00967DCE" w:rsidRPr="00967DCE">
        <w:rPr>
          <w:rFonts w:ascii="Arial" w:hAnsi="Arial"/>
          <w:b/>
          <w:sz w:val="20"/>
          <w:szCs w:val="20"/>
          <w:lang w:val="pt-BR"/>
        </w:rPr>
        <w:t>no mínimo</w:t>
      </w:r>
      <w:r w:rsidRPr="00967DCE">
        <w:rPr>
          <w:rFonts w:ascii="Arial" w:hAnsi="Arial"/>
          <w:b/>
          <w:sz w:val="20"/>
          <w:szCs w:val="20"/>
          <w:lang w:val="pt-BR"/>
        </w:rPr>
        <w:t xml:space="preserve"> uma medicação cadastrada no sistema</w:t>
      </w:r>
      <w:r w:rsidRPr="00967DCE">
        <w:rPr>
          <w:rFonts w:ascii="Arial" w:hAnsi="Arial"/>
          <w:b/>
          <w:sz w:val="20"/>
          <w:szCs w:val="20"/>
          <w:lang w:val="pt-BR"/>
        </w:rPr>
        <w:tab/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Esse caso de uso começa quando o sistema identifica o horário do alerta cadastrado e notifica ao usuário.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aberta </w:t>
      </w:r>
      <w:r>
        <w:rPr>
          <w:lang w:val="pt-BR"/>
        </w:rPr>
        <w:t>uma</w:t>
      </w:r>
      <w:r w:rsidR="00366E27">
        <w:rPr>
          <w:lang w:val="pt-BR"/>
        </w:rPr>
        <w:t xml:space="preserve"> notificação informando que o usuário deve tomar a medicação no horário </w:t>
      </w:r>
      <w:r>
        <w:rPr>
          <w:lang w:val="pt-BR"/>
        </w:rPr>
        <w:t>cadastrado</w:t>
      </w:r>
      <w:r w:rsidR="00366E27">
        <w:rPr>
          <w:lang w:val="pt-BR"/>
        </w:rPr>
        <w:t>.</w:t>
      </w:r>
      <w:r>
        <w:rPr>
          <w:lang w:val="pt-BR"/>
        </w:rPr>
        <w:t xml:space="preserve">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abre a notificação</w:t>
      </w:r>
      <w:r w:rsidR="00967DCE">
        <w:rPr>
          <w:lang w:val="pt-BR"/>
        </w:rPr>
        <w:t xml:space="preserve"> [FA2]</w:t>
      </w:r>
    </w:p>
    <w:p w:rsidR="00247E12" w:rsidRDefault="00366E27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7DCE">
        <w:rPr>
          <w:lang w:val="pt-BR"/>
        </w:rPr>
        <w:t xml:space="preserve">usuário escolhe os remédios para ser tomados [FA3] </w:t>
      </w:r>
    </w:p>
    <w:p w:rsidR="00247E12" w:rsidRDefault="00967DCE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clica no botão Salvar para registrar que tomou a medicação 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967DCE">
        <w:rPr>
          <w:lang w:val="pt-BR"/>
        </w:rPr>
        <w:t>o usuário fechar a notificação antes de abri-la, o caso de uso é encerrado.</w:t>
      </w:r>
    </w:p>
    <w:p w:rsidR="00967DCE" w:rsidRPr="00967DCE" w:rsidRDefault="00C83B75" w:rsidP="00967DC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967DCE" w:rsidRDefault="00967DCE" w:rsidP="00C83B75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Se o usuário clica no botão de cancelar quando abrir a notificação, o caso de uso é encerrado</w:t>
      </w:r>
    </w:p>
    <w:p w:rsidR="00967DCE" w:rsidRDefault="00967DCE" w:rsidP="00967DCE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Pr="00C83B75">
        <w:rPr>
          <w:lang w:val="pt-BR"/>
        </w:rPr>
        <w:t>]</w:t>
      </w:r>
    </w:p>
    <w:p w:rsidR="00967DCE" w:rsidRDefault="00967DCE" w:rsidP="00967DCE">
      <w:pPr>
        <w:ind w:left="720"/>
        <w:rPr>
          <w:sz w:val="20"/>
          <w:szCs w:val="20"/>
          <w:lang w:val="pt-BR"/>
        </w:rPr>
      </w:pPr>
      <w:r w:rsidRPr="00967DCE">
        <w:rPr>
          <w:sz w:val="20"/>
          <w:szCs w:val="20"/>
          <w:lang w:val="pt-BR"/>
        </w:rPr>
        <w:t>Se o usuário não escolher nenhuma medicação e clicar em Salvar, uma mensagem é mostrada informando que ele precisa selecionar pelo menos uma medicação.</w:t>
      </w:r>
    </w:p>
    <w:p w:rsidR="00967DCE" w:rsidRPr="00967DCE" w:rsidRDefault="00967DCE" w:rsidP="00967DCE">
      <w:pPr>
        <w:rPr>
          <w:sz w:val="20"/>
          <w:szCs w:val="20"/>
          <w:lang w:val="pt-BR"/>
        </w:rPr>
      </w:pPr>
    </w:p>
    <w:p w:rsidR="00C83B75" w:rsidRPr="00C83B75" w:rsidRDefault="00C83B75" w:rsidP="00C83B75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.</w:t>
      </w: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967DCE" w:rsidRDefault="00967DCE" w:rsidP="00967DCE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2.</w:t>
      </w:r>
    </w:p>
    <w:p w:rsidR="00A165DF" w:rsidRPr="006262DA" w:rsidRDefault="00967DCE" w:rsidP="00DE1BAB">
      <w:pPr>
        <w:pStyle w:val="Corpodetexto"/>
        <w:numPr>
          <w:ilvl w:val="0"/>
          <w:numId w:val="10"/>
        </w:numPr>
        <w:rPr>
          <w:lang w:val="pt-BR"/>
        </w:rPr>
      </w:pPr>
      <w:r w:rsidRPr="006262DA">
        <w:rPr>
          <w:lang w:val="pt-BR"/>
        </w:rPr>
        <w:t>Todos o</w:t>
      </w:r>
      <w:r w:rsidR="006262DA" w:rsidRPr="006262DA">
        <w:rPr>
          <w:lang w:val="pt-BR"/>
        </w:rPr>
        <w:t>s passos do Fluxo Alternativo 3</w:t>
      </w:r>
      <w:r w:rsidR="006262DA">
        <w:rPr>
          <w:lang w:val="pt-BR"/>
        </w:rPr>
        <w:t>.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Pós-condições</w:t>
      </w:r>
    </w:p>
    <w:p w:rsidR="002A4905" w:rsidRPr="005A48FB" w:rsidRDefault="002A4905" w:rsidP="005A48FB">
      <w:pPr>
        <w:pStyle w:val="Ttulo2"/>
        <w:rPr>
          <w:lang w:val="pt-BR"/>
        </w:rPr>
      </w:pPr>
      <w:r w:rsidRPr="005A48FB">
        <w:rPr>
          <w:lang w:val="pt-BR"/>
        </w:rPr>
        <w:t>Ao final da execução deste caso de uso,</w:t>
      </w:r>
      <w:r w:rsidR="005A48FB">
        <w:rPr>
          <w:lang w:val="pt-BR"/>
        </w:rPr>
        <w:t xml:space="preserve"> o alerta é exibido ao usuário.</w:t>
      </w: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6262DA" w:rsidRPr="006262DA" w:rsidRDefault="006262DA" w:rsidP="006262DA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 wp14:anchorId="28F8590E" wp14:editId="5A7D2B73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Horário Medic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ED7" w:rsidRPr="002A4905" w:rsidRDefault="00285ED7">
      <w:pPr>
        <w:pStyle w:val="Corpodetexto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35B" w:rsidRDefault="00A0135B">
      <w:r>
        <w:separator/>
      </w:r>
    </w:p>
  </w:endnote>
  <w:endnote w:type="continuationSeparator" w:id="0">
    <w:p w:rsidR="00A0135B" w:rsidRDefault="00A0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262D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262DA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35B" w:rsidRDefault="00A0135B">
      <w:r>
        <w:separator/>
      </w:r>
    </w:p>
  </w:footnote>
  <w:footnote w:type="continuationSeparator" w:id="0">
    <w:p w:rsidR="00A0135B" w:rsidRDefault="00A0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66E27" w:rsidRPr="00366E27">
            <w:rPr>
              <w:sz w:val="20"/>
              <w:lang w:val="pt-BR"/>
            </w:rPr>
            <w:t>Gerar alerta de horário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515B0A"/>
    <w:rsid w:val="00581220"/>
    <w:rsid w:val="005A48FB"/>
    <w:rsid w:val="00603B2D"/>
    <w:rsid w:val="006262DA"/>
    <w:rsid w:val="00630AB1"/>
    <w:rsid w:val="006E2507"/>
    <w:rsid w:val="007274CC"/>
    <w:rsid w:val="00854813"/>
    <w:rsid w:val="00967DCE"/>
    <w:rsid w:val="009F2659"/>
    <w:rsid w:val="00A0135B"/>
    <w:rsid w:val="00A165DF"/>
    <w:rsid w:val="00A53745"/>
    <w:rsid w:val="00AA2324"/>
    <w:rsid w:val="00B804DA"/>
    <w:rsid w:val="00B9279E"/>
    <w:rsid w:val="00C83B75"/>
    <w:rsid w:val="00DA19C7"/>
    <w:rsid w:val="00E06D43"/>
    <w:rsid w:val="00EC2A6D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8E14-CB44-48D2-AC31-CC22D099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79</TotalTime>
  <Pages>3</Pages>
  <Words>221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5</cp:revision>
  <cp:lastPrinted>2015-04-11T18:09:00Z</cp:lastPrinted>
  <dcterms:created xsi:type="dcterms:W3CDTF">2015-09-30T15:44:00Z</dcterms:created>
  <dcterms:modified xsi:type="dcterms:W3CDTF">2015-10-07T18:53:00Z</dcterms:modified>
</cp:coreProperties>
</file>