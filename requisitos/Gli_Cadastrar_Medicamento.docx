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>
        <w:rPr>
          <w:lang w:val="pt-BR"/>
        </w:rPr>
        <w:t>Medicamento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do medicamento do </w:t>
      </w:r>
      <w:r w:rsidR="000D1357">
        <w:rPr>
          <w:lang w:val="pt-BR"/>
        </w:rPr>
        <w:t>Usuário</w:t>
      </w:r>
      <w:r w:rsidR="00966FD9">
        <w:rPr>
          <w:lang w:val="pt-BR"/>
        </w:rPr>
        <w:t xml:space="preserve"> no sistema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Ttulo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66FD9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Medicamento não cadastrado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966FD9">
        <w:rPr>
          <w:lang w:val="pt-BR"/>
        </w:rPr>
        <w:t xml:space="preserve">uma nova medicação. </w:t>
      </w:r>
      <w:r w:rsidR="005F29B0">
        <w:rPr>
          <w:lang w:val="pt-BR"/>
        </w:rPr>
        <w:t xml:space="preserve"> [FA1]</w:t>
      </w:r>
    </w:p>
    <w:p w:rsidR="00966FD9" w:rsidRDefault="001948A8" w:rsidP="000A55E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EB2664">
        <w:rPr>
          <w:lang w:val="pt-BR"/>
        </w:rPr>
        <w:t xml:space="preserve"> referente ao cadastro</w:t>
      </w:r>
      <w:bookmarkStart w:id="0" w:name="_GoBack"/>
      <w:bookmarkEnd w:id="0"/>
      <w:r w:rsidR="00966FD9">
        <w:rPr>
          <w:lang w:val="pt-BR"/>
        </w:rPr>
        <w:t xml:space="preserve"> do medicamento</w:t>
      </w:r>
    </w:p>
    <w:p w:rsidR="00285ED7" w:rsidRPr="00966FD9" w:rsidRDefault="001948A8" w:rsidP="000A55E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>do medicamento e clica em salvar</w:t>
      </w:r>
      <w:r w:rsidRPr="00966FD9">
        <w:rPr>
          <w:lang w:val="pt-BR"/>
        </w:rPr>
        <w:t>.</w:t>
      </w:r>
    </w:p>
    <w:p w:rsidR="001948A8" w:rsidRPr="000902B6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>stema persiste as informações do medicamento</w:t>
      </w:r>
      <w:r>
        <w:rPr>
          <w:lang w:val="pt-BR"/>
        </w:rPr>
        <w:t>.</w:t>
      </w:r>
    </w:p>
    <w:p w:rsidR="00285ED7" w:rsidRP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medicamento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medicamento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Pr="001948A8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Ttulo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Default="005F29B0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B94309" w:rsidRPr="006059DD" w:rsidRDefault="00B94309" w:rsidP="00B94309">
      <w:pPr>
        <w:pStyle w:val="Corpodetexto"/>
        <w:ind w:left="1440"/>
        <w:jc w:val="both"/>
        <w:rPr>
          <w:lang w:val="pt-BR"/>
        </w:rPr>
      </w:pP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Ttulo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B94309" w:rsidRDefault="006059DD" w:rsidP="00C90AC9">
      <w:pPr>
        <w:jc w:val="both"/>
        <w:rPr>
          <w:sz w:val="20"/>
          <w:lang w:val="pt-BR"/>
        </w:rPr>
      </w:pPr>
      <w:r w:rsidRPr="00B94309">
        <w:rPr>
          <w:sz w:val="20"/>
          <w:lang w:val="pt-BR"/>
        </w:rPr>
        <w:t>Ao final d</w:t>
      </w:r>
      <w:r w:rsidR="000902B6" w:rsidRPr="00B94309">
        <w:rPr>
          <w:sz w:val="20"/>
          <w:lang w:val="pt-BR"/>
        </w:rPr>
        <w:t xml:space="preserve">a execução deste caso de uso, </w:t>
      </w:r>
      <w:r w:rsidR="00966FD9" w:rsidRPr="00B94309">
        <w:rPr>
          <w:sz w:val="20"/>
          <w:lang w:val="pt-BR"/>
        </w:rPr>
        <w:t xml:space="preserve">o medicamento será cadastrado com sucesso no </w:t>
      </w:r>
      <w:proofErr w:type="spellStart"/>
      <w:r w:rsidR="00966FD9" w:rsidRPr="00B94309">
        <w:rPr>
          <w:sz w:val="20"/>
          <w:lang w:val="pt-BR"/>
        </w:rPr>
        <w:t>GliCheck</w:t>
      </w:r>
      <w:proofErr w:type="spellEnd"/>
      <w:r w:rsidR="00966FD9" w:rsidRPr="00B94309">
        <w:rPr>
          <w:sz w:val="20"/>
          <w:lang w:val="pt-BR"/>
        </w:rPr>
        <w:t>.</w:t>
      </w:r>
    </w:p>
    <w:p w:rsidR="00527B27" w:rsidRPr="00A23B04" w:rsidRDefault="00285ED7" w:rsidP="00A23B04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527B27" w:rsidRPr="006059DD" w:rsidRDefault="00527B27" w:rsidP="00527B27">
      <w:pPr>
        <w:pStyle w:val="Corpodetexto"/>
        <w:jc w:val="both"/>
        <w:rPr>
          <w:b/>
          <w:lang w:val="pt-BR"/>
        </w:rPr>
      </w:pPr>
    </w:p>
    <w:p w:rsidR="00285ED7" w:rsidRDefault="00285ED7" w:rsidP="001948A8">
      <w:pPr>
        <w:jc w:val="both"/>
        <w:rPr>
          <w:lang w:val="pt-BR"/>
        </w:rPr>
      </w:pPr>
    </w:p>
    <w:p w:rsidR="003C0ADA" w:rsidRPr="001948A8" w:rsidRDefault="003C0ADA" w:rsidP="001948A8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de_Medic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4AB" w:rsidRDefault="00A864AB">
      <w:r>
        <w:separator/>
      </w:r>
    </w:p>
  </w:endnote>
  <w:endnote w:type="continuationSeparator" w:id="0">
    <w:p w:rsidR="00A864AB" w:rsidRDefault="00A86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B2664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B266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4AB" w:rsidRDefault="00A864AB">
      <w:r>
        <w:separator/>
      </w:r>
    </w:p>
  </w:footnote>
  <w:footnote w:type="continuationSeparator" w:id="0">
    <w:p w:rsidR="00A864AB" w:rsidRDefault="00A86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B94309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B94309">
            <w:rPr>
              <w:sz w:val="20"/>
              <w:lang w:val="pt-BR"/>
            </w:rPr>
            <w:t>11</w:t>
          </w:r>
          <w:r w:rsidR="00966FD9">
            <w:rPr>
              <w:sz w:val="20"/>
              <w:lang w:val="pt-BR"/>
            </w:rPr>
            <w:t>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D1357"/>
    <w:rsid w:val="001948A8"/>
    <w:rsid w:val="002637C7"/>
    <w:rsid w:val="00285ED7"/>
    <w:rsid w:val="003B12EB"/>
    <w:rsid w:val="003C0ADA"/>
    <w:rsid w:val="003C6BB0"/>
    <w:rsid w:val="00434EA9"/>
    <w:rsid w:val="00494C06"/>
    <w:rsid w:val="004A1311"/>
    <w:rsid w:val="00527B27"/>
    <w:rsid w:val="005A5D30"/>
    <w:rsid w:val="005F29B0"/>
    <w:rsid w:val="006059DD"/>
    <w:rsid w:val="00646B01"/>
    <w:rsid w:val="00752B63"/>
    <w:rsid w:val="007601B8"/>
    <w:rsid w:val="007811DA"/>
    <w:rsid w:val="00933AB4"/>
    <w:rsid w:val="00966FD9"/>
    <w:rsid w:val="00A23B04"/>
    <w:rsid w:val="00A864AB"/>
    <w:rsid w:val="00A93BC2"/>
    <w:rsid w:val="00AF513E"/>
    <w:rsid w:val="00B042EF"/>
    <w:rsid w:val="00B9279E"/>
    <w:rsid w:val="00B94309"/>
    <w:rsid w:val="00BD3654"/>
    <w:rsid w:val="00BF3F2A"/>
    <w:rsid w:val="00C7680D"/>
    <w:rsid w:val="00C90AC9"/>
    <w:rsid w:val="00CA0C47"/>
    <w:rsid w:val="00CD068E"/>
    <w:rsid w:val="00CE5F1B"/>
    <w:rsid w:val="00D17EB2"/>
    <w:rsid w:val="00DF7BC3"/>
    <w:rsid w:val="00E2041A"/>
    <w:rsid w:val="00EB2664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CA0C4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13709-DFD7-40F8-B7AA-95DB5F43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41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7</cp:revision>
  <cp:lastPrinted>2015-04-08T03:49:00Z</cp:lastPrinted>
  <dcterms:created xsi:type="dcterms:W3CDTF">2015-10-07T03:25:00Z</dcterms:created>
  <dcterms:modified xsi:type="dcterms:W3CDTF">2015-10-12T21:15:00Z</dcterms:modified>
</cp:coreProperties>
</file>