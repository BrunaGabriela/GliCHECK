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C4DAF">
      <w:pPr>
        <w:pStyle w:val="Title"/>
        <w:rPr>
          <w:szCs w:val="24"/>
          <w:lang w:val="pt-BR" w:eastAsia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9F2659">
        <w:rPr>
          <w:lang w:val="pt-BR"/>
        </w:rPr>
        <w:br/>
        <w:t>Caso de Uso</w:t>
      </w:r>
      <w:r w:rsidR="00883A38">
        <w:rPr>
          <w:lang w:val="pt-BR"/>
        </w:rPr>
        <w:t>:</w:t>
      </w:r>
      <w:r w:rsidR="00883A38" w:rsidRPr="00883A38">
        <w:rPr>
          <w:sz w:val="20"/>
          <w:lang w:val="pt-BR"/>
        </w:rPr>
        <w:t xml:space="preserve"> </w:t>
      </w:r>
      <w:r w:rsidR="00883A38" w:rsidRPr="00883A38">
        <w:rPr>
          <w:lang w:val="pt-BR"/>
        </w:rPr>
        <w:t>R</w:t>
      </w:r>
      <w:r w:rsidR="00883A38" w:rsidRPr="00A41FF7">
        <w:rPr>
          <w:szCs w:val="24"/>
          <w:lang w:val="pt-BR" w:eastAsia="pt-BR"/>
        </w:rPr>
        <w:t xml:space="preserve">egistrar </w:t>
      </w:r>
      <w:r w:rsidR="00883A38" w:rsidRPr="00883A38">
        <w:rPr>
          <w:lang w:val="pt-BR" w:eastAsia="pt-BR"/>
        </w:rPr>
        <w:t>Ingestã</w:t>
      </w:r>
      <w:r w:rsidR="00883A38" w:rsidRPr="00A41FF7">
        <w:rPr>
          <w:szCs w:val="24"/>
          <w:lang w:val="pt-BR" w:eastAsia="pt-BR"/>
        </w:rPr>
        <w:t xml:space="preserve">o de </w:t>
      </w:r>
      <w:r w:rsidR="00883A38" w:rsidRPr="00883A38">
        <w:rPr>
          <w:lang w:val="pt-BR" w:eastAsia="pt-BR"/>
        </w:rPr>
        <w:t>M</w:t>
      </w:r>
      <w:r w:rsidR="00883A38" w:rsidRPr="00A41FF7">
        <w:rPr>
          <w:szCs w:val="24"/>
          <w:lang w:val="pt-BR" w:eastAsia="pt-BR"/>
        </w:rPr>
        <w:t>edicamento</w:t>
      </w:r>
    </w:p>
    <w:p w:rsidR="00883A38" w:rsidRPr="009F2659" w:rsidRDefault="00883A38">
      <w:pPr>
        <w:pStyle w:val="Title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CB31DE" w:rsidRDefault="009F2659">
      <w:pPr>
        <w:pStyle w:val="BodyText"/>
        <w:rPr>
          <w:vertAlign w:val="subscript"/>
          <w:lang w:val="pt-BR"/>
        </w:rPr>
      </w:pPr>
      <w:r w:rsidRPr="009F2659">
        <w:rPr>
          <w:lang w:val="pt-BR"/>
        </w:rPr>
        <w:t xml:space="preserve">Este caso de uso tem a finalidade de </w:t>
      </w:r>
      <w:r w:rsidR="00883A38">
        <w:rPr>
          <w:lang w:val="pt-BR"/>
        </w:rPr>
        <w:t>fazer o registro de quando um medicamento for ingerido.</w:t>
      </w:r>
    </w:p>
    <w:p w:rsidR="00883A38" w:rsidRPr="009F2659" w:rsidRDefault="00883A38">
      <w:pPr>
        <w:pStyle w:val="BodyText"/>
        <w:rPr>
          <w:lang w:val="pt-BR"/>
        </w:rPr>
      </w:pPr>
    </w:p>
    <w:p w:rsidR="00774521" w:rsidRPr="00774521" w:rsidRDefault="00774521" w:rsidP="00774521">
      <w:pPr>
        <w:pStyle w:val="Heading1"/>
        <w:rPr>
          <w:lang w:val="pt-BR"/>
        </w:rPr>
      </w:pPr>
      <w:r>
        <w:rPr>
          <w:lang w:val="pt-BR"/>
        </w:rPr>
        <w:t>Descrição dos Atores</w:t>
      </w:r>
    </w:p>
    <w:p w:rsidR="00285ED7" w:rsidRPr="00774521" w:rsidRDefault="00883A38" w:rsidP="00774521">
      <w:pPr>
        <w:pStyle w:val="Heading2"/>
        <w:numPr>
          <w:ilvl w:val="0"/>
          <w:numId w:val="0"/>
        </w:numPr>
        <w:ind w:left="360"/>
        <w:rPr>
          <w:rFonts w:ascii="Times New Roman" w:hAnsi="Times New Roman"/>
          <w:lang w:val="pt-BR"/>
        </w:rPr>
      </w:pPr>
      <w:r w:rsidRPr="00774521">
        <w:rPr>
          <w:rFonts w:ascii="Times New Roman" w:hAnsi="Times New Roman"/>
          <w:lang w:val="pt-BR"/>
        </w:rPr>
        <w:t>Usuário</w:t>
      </w:r>
    </w:p>
    <w:p w:rsidR="00883A38" w:rsidRPr="00883A38" w:rsidRDefault="00883A38" w:rsidP="00883A38">
      <w:pPr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Pré-condições</w:t>
      </w:r>
    </w:p>
    <w:p w:rsidR="003B119B" w:rsidRDefault="00883A38" w:rsidP="003B119B">
      <w:pPr>
        <w:pStyle w:val="BodyText"/>
        <w:rPr>
          <w:lang w:val="pt-BR"/>
        </w:rPr>
      </w:pPr>
      <w:r>
        <w:rPr>
          <w:lang w:val="pt-BR"/>
        </w:rPr>
        <w:t xml:space="preserve">Medicamento cadastrado. </w:t>
      </w:r>
    </w:p>
    <w:p w:rsidR="004B60DB" w:rsidRDefault="004B60DB" w:rsidP="003B119B">
      <w:pPr>
        <w:pStyle w:val="BodyText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Fluxo Principal</w:t>
      </w:r>
    </w:p>
    <w:p w:rsidR="007755E7" w:rsidRPr="007755E7" w:rsidRDefault="007755E7" w:rsidP="007755E7">
      <w:pPr>
        <w:rPr>
          <w:lang w:val="pt-BR"/>
        </w:rPr>
      </w:pPr>
    </w:p>
    <w:p w:rsidR="00285ED7" w:rsidRPr="009F2659" w:rsidRDefault="003C6BB0">
      <w:pPr>
        <w:pStyle w:val="BodyText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 xml:space="preserve">e caso de uso começa quando o </w:t>
      </w:r>
      <w:r w:rsidR="00030D02">
        <w:rPr>
          <w:lang w:val="pt-BR"/>
        </w:rPr>
        <w:t xml:space="preserve">usuário </w:t>
      </w:r>
      <w:r w:rsidR="00F8560D">
        <w:rPr>
          <w:lang w:val="pt-BR"/>
        </w:rPr>
        <w:t>clica na opção “Inserir Registro de Medicamento”</w:t>
      </w:r>
      <w:r w:rsidR="00030D02">
        <w:rPr>
          <w:lang w:val="pt-BR"/>
        </w:rPr>
        <w:t xml:space="preserve"> localizado na tela principal do aplicativo. </w:t>
      </w:r>
    </w:p>
    <w:p w:rsidR="00774521" w:rsidRDefault="00CB31DE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na tabela dos medicamentos cadastrados e recupera os registros e lista na tela</w:t>
      </w:r>
    </w:p>
    <w:p w:rsidR="00247E12" w:rsidRDefault="00774521" w:rsidP="00247E12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seleciona </w:t>
      </w:r>
      <w:proofErr w:type="gramStart"/>
      <w:r>
        <w:rPr>
          <w:lang w:val="pt-BR"/>
        </w:rPr>
        <w:t>qual</w:t>
      </w:r>
      <w:r w:rsidR="00151186">
        <w:rPr>
          <w:lang w:val="pt-BR"/>
        </w:rPr>
        <w:t>(</w:t>
      </w:r>
      <w:proofErr w:type="gramEnd"/>
      <w:r w:rsidR="00151186">
        <w:rPr>
          <w:lang w:val="pt-BR"/>
        </w:rPr>
        <w:t>is)</w:t>
      </w:r>
      <w:r>
        <w:rPr>
          <w:lang w:val="pt-BR"/>
        </w:rPr>
        <w:t xml:space="preserve"> </w:t>
      </w:r>
      <w:r w:rsidR="00E266AC">
        <w:rPr>
          <w:lang w:val="pt-BR"/>
        </w:rPr>
        <w:t>medicamento(</w:t>
      </w:r>
      <w:r w:rsidR="00151186">
        <w:rPr>
          <w:lang w:val="pt-BR"/>
        </w:rPr>
        <w:t>s)</w:t>
      </w:r>
      <w:r>
        <w:rPr>
          <w:lang w:val="pt-BR"/>
        </w:rPr>
        <w:t xml:space="preserve"> quer </w:t>
      </w:r>
      <w:r w:rsidR="00A763E9">
        <w:rPr>
          <w:lang w:val="pt-BR"/>
        </w:rPr>
        <w:t>realizar a ingestão</w:t>
      </w:r>
      <w:r>
        <w:rPr>
          <w:lang w:val="pt-BR"/>
        </w:rPr>
        <w:t>.</w:t>
      </w:r>
      <w:r w:rsidR="00A763E9">
        <w:rPr>
          <w:lang w:val="pt-BR"/>
        </w:rPr>
        <w:t xml:space="preserve"> [FA</w:t>
      </w:r>
      <w:r w:rsidR="00CC72D2">
        <w:rPr>
          <w:lang w:val="pt-BR"/>
        </w:rPr>
        <w:t>1</w:t>
      </w:r>
      <w:r w:rsidR="00A763E9">
        <w:rPr>
          <w:lang w:val="pt-BR"/>
        </w:rPr>
        <w:t>]</w:t>
      </w:r>
    </w:p>
    <w:p w:rsid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 xml:space="preserve">O usuário confirma a ação clicando em “Confirmar” </w:t>
      </w:r>
      <w:r w:rsidR="00A763E9">
        <w:rPr>
          <w:lang w:val="pt-BR"/>
        </w:rPr>
        <w:t>na parte inferior da tela.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verifica quais foram os medicamentos selecionados para ingestão [FA</w:t>
      </w:r>
      <w:r w:rsidR="00CC72D2">
        <w:rPr>
          <w:lang w:val="pt-BR"/>
        </w:rPr>
        <w:t>2</w:t>
      </w:r>
      <w:r>
        <w:rPr>
          <w:lang w:val="pt-BR"/>
        </w:rPr>
        <w:t>]</w:t>
      </w:r>
    </w:p>
    <w:p w:rsidR="00A763E9" w:rsidRDefault="00A763E9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vai no banco de</w:t>
      </w:r>
      <w:r w:rsidR="008C2648">
        <w:rPr>
          <w:lang w:val="pt-BR"/>
        </w:rPr>
        <w:t xml:space="preserve"> dados na tabela de ingestão de medicamento e salva as informações de ingestão dos medicamentos selecionados [FA</w:t>
      </w:r>
      <w:r w:rsidR="00CC72D2">
        <w:rPr>
          <w:lang w:val="pt-BR"/>
        </w:rPr>
        <w:t>3</w:t>
      </w:r>
      <w:r w:rsidR="008C2648">
        <w:rPr>
          <w:lang w:val="pt-BR"/>
        </w:rPr>
        <w:t>]</w:t>
      </w:r>
    </w:p>
    <w:p w:rsidR="008C2648" w:rsidRDefault="008C2648" w:rsidP="00AD7746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a informação que a informação de ingestão de medicamento foi salva com sucesso.</w:t>
      </w:r>
    </w:p>
    <w:p w:rsidR="00616ED3" w:rsidRPr="00A763E9" w:rsidRDefault="00616ED3" w:rsidP="00AD7746">
      <w:pPr>
        <w:pStyle w:val="BodyText"/>
        <w:numPr>
          <w:ilvl w:val="0"/>
          <w:numId w:val="5"/>
        </w:numPr>
        <w:rPr>
          <w:lang w:val="pt-BR"/>
        </w:rPr>
      </w:pPr>
      <w:r w:rsidRPr="00A763E9">
        <w:rPr>
          <w:lang w:val="pt-BR"/>
        </w:rPr>
        <w:t>O Caso de Uso é encerrado.</w:t>
      </w:r>
    </w:p>
    <w:p w:rsidR="004B60DB" w:rsidRPr="00A165DF" w:rsidRDefault="004B60DB" w:rsidP="004B60DB">
      <w:pPr>
        <w:pStyle w:val="BodyText"/>
        <w:ind w:left="1440"/>
        <w:rPr>
          <w:lang w:val="pt-BR"/>
        </w:rPr>
      </w:pPr>
    </w:p>
    <w:p w:rsidR="00285ED7" w:rsidRPr="009F2659" w:rsidRDefault="003C6BB0">
      <w:pPr>
        <w:pStyle w:val="Heading1"/>
        <w:rPr>
          <w:lang w:val="pt-BR"/>
        </w:rPr>
      </w:pPr>
      <w:r w:rsidRPr="009F2659">
        <w:rPr>
          <w:lang w:val="pt-BR"/>
        </w:rPr>
        <w:t>Fluxos Alternativos</w:t>
      </w:r>
    </w:p>
    <w:p w:rsidR="008C2648" w:rsidRDefault="008C2648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</w:t>
      </w:r>
      <w:r w:rsidR="00A763E9">
        <w:rPr>
          <w:lang w:val="pt-BR"/>
        </w:rPr>
        <w:t xml:space="preserve">] 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 w:rsidR="00CC72D2">
        <w:rPr>
          <w:sz w:val="20"/>
          <w:szCs w:val="20"/>
          <w:lang w:val="pt-BR"/>
        </w:rPr>
        <w:t>3</w:t>
      </w:r>
      <w:r w:rsidRPr="00EB511F">
        <w:rPr>
          <w:sz w:val="20"/>
          <w:szCs w:val="20"/>
          <w:lang w:val="pt-BR"/>
        </w:rPr>
        <w:t xml:space="preserve"> não haver medicamentos cadastrados, </w:t>
      </w:r>
      <w:r w:rsidR="00EB511F" w:rsidRPr="00EB511F">
        <w:rPr>
          <w:sz w:val="20"/>
          <w:szCs w:val="20"/>
          <w:lang w:val="pt-BR"/>
        </w:rPr>
        <w:t>então</w:t>
      </w:r>
      <w:r w:rsidRPr="00EB511F">
        <w:rPr>
          <w:sz w:val="20"/>
          <w:szCs w:val="20"/>
          <w:lang w:val="pt-BR"/>
        </w:rPr>
        <w:t>:</w:t>
      </w:r>
    </w:p>
    <w:p w:rsidR="008C2648" w:rsidRPr="00EB511F" w:rsidRDefault="008C2648" w:rsidP="008C2648">
      <w:pPr>
        <w:ind w:left="720"/>
        <w:rPr>
          <w:sz w:val="20"/>
          <w:szCs w:val="20"/>
          <w:lang w:val="pt-BR"/>
        </w:rPr>
      </w:pPr>
    </w:p>
    <w:p w:rsidR="008C2648" w:rsidRDefault="008C2648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A tela exibida para o usuário informa que não h</w:t>
      </w:r>
      <w:r w:rsidR="00EB511F" w:rsidRPr="00EB511F">
        <w:rPr>
          <w:sz w:val="20"/>
          <w:szCs w:val="20"/>
          <w:lang w:val="pt-BR"/>
        </w:rPr>
        <w:t>á medicamento cadastrados no momento.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8C2648">
      <w:pPr>
        <w:pStyle w:val="ListParagraph"/>
        <w:numPr>
          <w:ilvl w:val="0"/>
          <w:numId w:val="13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O caso de uso volta para o </w:t>
      </w:r>
      <w:r>
        <w:rPr>
          <w:sz w:val="20"/>
          <w:szCs w:val="20"/>
          <w:lang w:val="pt-BR"/>
        </w:rPr>
        <w:t>passo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2</w:t>
      </w:r>
      <w:r w:rsidRPr="00EB511F">
        <w:rPr>
          <w:sz w:val="20"/>
          <w:szCs w:val="20"/>
          <w:lang w:val="pt-BR"/>
        </w:rPr>
        <w:t xml:space="preserve"> do fluxo principal.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 w:rsidR="00A763E9">
        <w:rPr>
          <w:lang w:val="pt-BR"/>
        </w:rPr>
        <w:t>]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lastRenderedPageBreak/>
        <w:t>Se no passo 3 o usuário não selecionar nenhum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>O sistema informa uma mensagem informando que o usuário precisa informar ao menos um medicamento para ingestão.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4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caso de uso volta para o passo 3 do fluxo principal</w:t>
      </w:r>
    </w:p>
    <w:p w:rsidR="00A763E9" w:rsidRPr="00624740" w:rsidRDefault="00A763E9" w:rsidP="00A763E9">
      <w:pPr>
        <w:pStyle w:val="Heading2"/>
        <w:numPr>
          <w:ilvl w:val="0"/>
          <w:numId w:val="0"/>
        </w:numPr>
        <w:ind w:left="720"/>
        <w:jc w:val="both"/>
        <w:rPr>
          <w:lang w:val="pt-BR"/>
        </w:rPr>
      </w:pPr>
    </w:p>
    <w:p w:rsidR="00A763E9" w:rsidRPr="00624740" w:rsidRDefault="00CC72D2" w:rsidP="00A763E9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 w:rsidR="00A763E9">
        <w:rPr>
          <w:lang w:val="pt-BR"/>
        </w:rPr>
        <w:t xml:space="preserve">] </w:t>
      </w:r>
    </w:p>
    <w:p w:rsidR="00EB511F" w:rsidRDefault="00EB511F" w:rsidP="00EB511F">
      <w:pPr>
        <w:ind w:left="720"/>
        <w:rPr>
          <w:sz w:val="20"/>
          <w:szCs w:val="20"/>
          <w:lang w:val="pt-BR"/>
        </w:rPr>
      </w:pPr>
      <w:r w:rsidRPr="00EB511F">
        <w:rPr>
          <w:sz w:val="20"/>
          <w:szCs w:val="20"/>
          <w:lang w:val="pt-BR"/>
        </w:rPr>
        <w:t xml:space="preserve">Se no passo </w:t>
      </w:r>
      <w:r>
        <w:rPr>
          <w:sz w:val="20"/>
          <w:szCs w:val="20"/>
          <w:lang w:val="pt-BR"/>
        </w:rPr>
        <w:t>6</w:t>
      </w:r>
      <w:r w:rsidRPr="00EB511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ao menos um medicamento estiver configurado para lembrar compra de medicamento, então:</w:t>
      </w:r>
    </w:p>
    <w:p w:rsidR="00EB511F" w:rsidRPr="00EB511F" w:rsidRDefault="00EB511F" w:rsidP="00EB511F">
      <w:pPr>
        <w:ind w:left="720"/>
        <w:rPr>
          <w:sz w:val="20"/>
          <w:szCs w:val="20"/>
          <w:lang w:val="pt-BR"/>
        </w:rPr>
      </w:pPr>
    </w:p>
    <w:p w:rsid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sistema verifica no banco de dados da tabela de ingestão de medicamento, se o campo de controle de medicamento esta </w:t>
      </w:r>
      <w:r w:rsidRPr="00EB511F">
        <w:rPr>
          <w:i/>
          <w:sz w:val="20"/>
          <w:szCs w:val="20"/>
          <w:lang w:val="pt-BR"/>
        </w:rPr>
        <w:t>setado</w:t>
      </w:r>
      <w:r>
        <w:rPr>
          <w:sz w:val="20"/>
          <w:szCs w:val="20"/>
          <w:lang w:val="pt-BR"/>
        </w:rPr>
        <w:t xml:space="preserve"> como “1” (zero significa que não está configurado o </w:t>
      </w:r>
      <w:r w:rsidR="00D21D57">
        <w:rPr>
          <w:sz w:val="20"/>
          <w:szCs w:val="20"/>
          <w:lang w:val="pt-BR"/>
        </w:rPr>
        <w:t>controle de medicamento</w:t>
      </w:r>
      <w:r>
        <w:rPr>
          <w:sz w:val="20"/>
          <w:szCs w:val="20"/>
          <w:lang w:val="pt-BR"/>
        </w:rPr>
        <w:t>) e a quantidade de medicamento por ingestão.</w:t>
      </w:r>
    </w:p>
    <w:p w:rsid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sistema decrementa o campo de quantidade de medicamento com a quantidade de medicamento por ingestão na tabela de ingestão de medicamento.</w:t>
      </w:r>
    </w:p>
    <w:p w:rsidR="00EB511F" w:rsidRPr="00EB511F" w:rsidRDefault="00EB511F" w:rsidP="00EB511F">
      <w:pPr>
        <w:pStyle w:val="ListParagraph"/>
        <w:ind w:left="1380"/>
        <w:rPr>
          <w:sz w:val="20"/>
          <w:szCs w:val="20"/>
          <w:lang w:val="pt-BR"/>
        </w:rPr>
      </w:pPr>
    </w:p>
    <w:p w:rsidR="00EB511F" w:rsidRPr="00EB511F" w:rsidRDefault="00EB511F" w:rsidP="00EB511F">
      <w:pPr>
        <w:pStyle w:val="ListParagraph"/>
        <w:numPr>
          <w:ilvl w:val="0"/>
          <w:numId w:val="15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caso de uso volta para o passo </w:t>
      </w:r>
      <w:r w:rsidR="007917CC">
        <w:rPr>
          <w:sz w:val="20"/>
          <w:szCs w:val="20"/>
          <w:lang w:val="pt-BR"/>
        </w:rPr>
        <w:t>7</w:t>
      </w:r>
      <w:r>
        <w:rPr>
          <w:sz w:val="20"/>
          <w:szCs w:val="20"/>
          <w:lang w:val="pt-BR"/>
        </w:rPr>
        <w:t xml:space="preserve"> do fluxo principal</w:t>
      </w:r>
    </w:p>
    <w:p w:rsidR="00A763E9" w:rsidRDefault="00A763E9" w:rsidP="00A763E9">
      <w:pPr>
        <w:pStyle w:val="BodyText"/>
        <w:jc w:val="both"/>
        <w:rPr>
          <w:lang w:val="pt-BR"/>
        </w:rPr>
      </w:pPr>
    </w:p>
    <w:p w:rsidR="00A763E9" w:rsidRPr="00D0017D" w:rsidRDefault="00A763E9" w:rsidP="00A763E9">
      <w:pPr>
        <w:pStyle w:val="BodyText"/>
        <w:jc w:val="both"/>
        <w:rPr>
          <w:lang w:val="pt-BR"/>
        </w:rPr>
      </w:pPr>
    </w:p>
    <w:p w:rsidR="00285ED7" w:rsidRPr="009F2659" w:rsidRDefault="00285ED7">
      <w:pPr>
        <w:pStyle w:val="Heading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C40DC2" w:rsidRDefault="00C40DC2" w:rsidP="00C40DC2">
      <w:pPr>
        <w:pStyle w:val="BodyText"/>
        <w:ind w:left="1440"/>
        <w:rPr>
          <w:lang w:val="pt-BR"/>
        </w:rPr>
      </w:pPr>
    </w:p>
    <w:p w:rsidR="00A165DF" w:rsidRPr="009F2659" w:rsidRDefault="004722DE" w:rsidP="00A165DF">
      <w:pPr>
        <w:pStyle w:val="Heading2"/>
        <w:rPr>
          <w:lang w:val="pt-BR"/>
        </w:rPr>
      </w:pPr>
      <w:r>
        <w:rPr>
          <w:lang w:val="pt-BR"/>
        </w:rPr>
        <w:t>Cenário 2</w:t>
      </w:r>
    </w:p>
    <w:p w:rsidR="00A165DF" w:rsidRDefault="00A165DF" w:rsidP="00A165DF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3</w:t>
      </w:r>
      <w:r>
        <w:rPr>
          <w:lang w:val="pt-BR"/>
        </w:rPr>
        <w:t xml:space="preserve"> do Fluxo Principal.</w:t>
      </w:r>
    </w:p>
    <w:p w:rsidR="00A165DF" w:rsidRDefault="00247E12" w:rsidP="00247E12">
      <w:pPr>
        <w:pStyle w:val="BodyText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A165DF">
        <w:rPr>
          <w:lang w:val="pt-BR"/>
        </w:rPr>
        <w:t>Fluxo Alternativo 1.</w:t>
      </w:r>
    </w:p>
    <w:p w:rsidR="00C40DC2" w:rsidRDefault="00C40DC2" w:rsidP="00C40DC2">
      <w:pPr>
        <w:pStyle w:val="BodyText"/>
        <w:ind w:left="0"/>
        <w:rPr>
          <w:lang w:val="pt-BR"/>
        </w:rPr>
      </w:pPr>
    </w:p>
    <w:p w:rsidR="00C40DC2" w:rsidRPr="009F2659" w:rsidRDefault="00505E45" w:rsidP="00C40DC2">
      <w:pPr>
        <w:pStyle w:val="Heading2"/>
        <w:rPr>
          <w:lang w:val="pt-BR"/>
        </w:rPr>
      </w:pPr>
      <w:r>
        <w:rPr>
          <w:lang w:val="pt-BR"/>
        </w:rPr>
        <w:t>Cenário 3</w:t>
      </w:r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5</w:t>
      </w:r>
      <w:r>
        <w:rPr>
          <w:lang w:val="pt-BR"/>
        </w:rPr>
        <w:t xml:space="preserve"> do Fluxo Principal.</w:t>
      </w:r>
      <w:bookmarkStart w:id="0" w:name="_GoBack"/>
      <w:bookmarkEnd w:id="0"/>
    </w:p>
    <w:p w:rsidR="00C40DC2" w:rsidRDefault="00C40DC2" w:rsidP="00C40DC2">
      <w:pPr>
        <w:pStyle w:val="BodyText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2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1440"/>
        <w:rPr>
          <w:lang w:val="pt-BR"/>
        </w:rPr>
      </w:pPr>
    </w:p>
    <w:p w:rsidR="00C40DC2" w:rsidRPr="009F2659" w:rsidRDefault="00C40DC2" w:rsidP="00C40DC2">
      <w:pPr>
        <w:pStyle w:val="Heading2"/>
        <w:rPr>
          <w:lang w:val="pt-BR"/>
        </w:rPr>
      </w:pPr>
      <w:r>
        <w:rPr>
          <w:lang w:val="pt-BR"/>
        </w:rPr>
        <w:t xml:space="preserve">Cenário </w:t>
      </w:r>
      <w:r w:rsidR="00505E45">
        <w:rPr>
          <w:lang w:val="pt-BR"/>
        </w:rPr>
        <w:t>4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Passo </w:t>
      </w:r>
      <w:r w:rsidR="00C23255">
        <w:rPr>
          <w:lang w:val="pt-BR"/>
        </w:rPr>
        <w:t>6</w:t>
      </w:r>
      <w:r>
        <w:rPr>
          <w:lang w:val="pt-BR"/>
        </w:rPr>
        <w:t xml:space="preserve"> do Fluxo Principal.</w:t>
      </w:r>
    </w:p>
    <w:p w:rsidR="00C40DC2" w:rsidRDefault="00C40DC2" w:rsidP="00C40DC2">
      <w:pPr>
        <w:pStyle w:val="BodyText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Todos os passos do Fluxo Alternativo </w:t>
      </w:r>
      <w:r w:rsidR="008F7A70">
        <w:rPr>
          <w:lang w:val="pt-BR"/>
        </w:rPr>
        <w:t>3</w:t>
      </w:r>
      <w:r>
        <w:rPr>
          <w:lang w:val="pt-BR"/>
        </w:rPr>
        <w:t>.</w:t>
      </w:r>
    </w:p>
    <w:p w:rsidR="00C40DC2" w:rsidRPr="00247E12" w:rsidRDefault="00C40DC2" w:rsidP="00C40DC2">
      <w:pPr>
        <w:pStyle w:val="BodyText"/>
        <w:ind w:left="0"/>
        <w:rPr>
          <w:lang w:val="pt-BR"/>
        </w:rPr>
      </w:pPr>
    </w:p>
    <w:p w:rsidR="00A165DF" w:rsidRPr="009F2659" w:rsidRDefault="00A165DF" w:rsidP="00A165DF">
      <w:pPr>
        <w:pStyle w:val="BodyText"/>
        <w:ind w:left="1440"/>
        <w:rPr>
          <w:lang w:val="pt-BR"/>
        </w:rPr>
      </w:pP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t>Pós-condições</w:t>
      </w:r>
    </w:p>
    <w:p w:rsidR="002762AD" w:rsidRPr="00FB161D" w:rsidRDefault="00FD7FEE" w:rsidP="00FB161D">
      <w:pPr>
        <w:pStyle w:val="Heading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Após todos os passos, um novo registro de ingestão de Medicamento é realizado.</w:t>
      </w:r>
    </w:p>
    <w:p w:rsidR="001814C5" w:rsidRPr="002762AD" w:rsidRDefault="002762AD" w:rsidP="001814C5">
      <w:pPr>
        <w:rPr>
          <w:rFonts w:ascii="Arial" w:hAnsi="Arial"/>
          <w:b/>
          <w:sz w:val="20"/>
          <w:szCs w:val="20"/>
          <w:lang w:val="pt-BR"/>
        </w:rPr>
      </w:pPr>
      <w:r>
        <w:rPr>
          <w:lang w:val="pt-BR"/>
        </w:rPr>
        <w:br w:type="page"/>
      </w:r>
    </w:p>
    <w:p w:rsidR="00285ED7" w:rsidRDefault="00285ED7">
      <w:pPr>
        <w:pStyle w:val="Heading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762AD" w:rsidRDefault="002762AD" w:rsidP="001C511A">
      <w:pPr>
        <w:pStyle w:val="Heading2"/>
        <w:rPr>
          <w:lang w:val="pt-BR"/>
        </w:rPr>
      </w:pPr>
      <w:r w:rsidRPr="002762AD">
        <w:rPr>
          <w:lang w:val="pt-BR"/>
        </w:rPr>
        <w:t xml:space="preserve">Tela de registro de Medicamentos </w:t>
      </w:r>
      <w:r w:rsidR="00151186">
        <w:rPr>
          <w:b w:val="0"/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2762AD" w:rsidP="002762AD">
      <w:pPr>
        <w:pStyle w:val="Heading2"/>
        <w:rPr>
          <w:lang w:val="pt-BR"/>
        </w:rPr>
      </w:pPr>
      <w:r>
        <w:rPr>
          <w:lang w:val="pt-BR"/>
        </w:rPr>
        <w:lastRenderedPageBreak/>
        <w:t>Tela de confirmação</w:t>
      </w:r>
    </w:p>
    <w:p w:rsidR="002762AD" w:rsidRPr="002762AD" w:rsidRDefault="002762AD" w:rsidP="002762AD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AD" w:rsidRPr="002762A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ED" w:rsidRDefault="003712ED">
      <w:r>
        <w:separator/>
      </w:r>
    </w:p>
  </w:endnote>
  <w:endnote w:type="continuationSeparator" w:id="0">
    <w:p w:rsidR="003712ED" w:rsidRDefault="0037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C23255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C23255">
            <w:rPr>
              <w:rStyle w:val="PageNumber"/>
              <w:noProof/>
              <w:sz w:val="20"/>
              <w:szCs w:val="20"/>
            </w:rPr>
            <w:t>4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ED" w:rsidRDefault="003712ED">
      <w:r>
        <w:separator/>
      </w:r>
    </w:p>
  </w:footnote>
  <w:footnote w:type="continuationSeparator" w:id="0">
    <w:p w:rsidR="003712ED" w:rsidRDefault="00371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C4DAF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 w:rsidP="00616ED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</w:t>
          </w:r>
          <w:r w:rsidR="00616ED3">
            <w:rPr>
              <w:sz w:val="20"/>
              <w:lang w:val="pt-BR"/>
            </w:rPr>
            <w:t>1</w:t>
          </w:r>
        </w:p>
      </w:tc>
    </w:tr>
    <w:tr w:rsidR="00285ED7">
      <w:tc>
        <w:tcPr>
          <w:tcW w:w="6379" w:type="dxa"/>
        </w:tcPr>
        <w:p w:rsidR="00883A38" w:rsidRPr="00A41FF7" w:rsidRDefault="00285ED7" w:rsidP="00883A38">
          <w:pPr>
            <w:rPr>
              <w:lang w:val="pt-BR" w:eastAsia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83A38">
            <w:rPr>
              <w:sz w:val="20"/>
              <w:lang w:val="pt-BR"/>
            </w:rPr>
            <w:t>R</w:t>
          </w:r>
          <w:r w:rsidR="00883A38" w:rsidRPr="00A41FF7">
            <w:rPr>
              <w:sz w:val="20"/>
              <w:lang w:val="pt-BR" w:eastAsia="pt-BR"/>
            </w:rPr>
            <w:t xml:space="preserve">egistrar </w:t>
          </w:r>
          <w:r w:rsidR="00883A38">
            <w:rPr>
              <w:sz w:val="20"/>
              <w:lang w:val="pt-BR" w:eastAsia="pt-BR"/>
            </w:rPr>
            <w:t>Ingestã</w:t>
          </w:r>
          <w:r w:rsidR="00883A38" w:rsidRPr="00A41FF7">
            <w:rPr>
              <w:sz w:val="20"/>
              <w:lang w:val="pt-BR" w:eastAsia="pt-BR"/>
            </w:rPr>
            <w:t xml:space="preserve">o de </w:t>
          </w:r>
          <w:r w:rsidR="00883A38">
            <w:rPr>
              <w:sz w:val="20"/>
              <w:lang w:val="pt-BR" w:eastAsia="pt-BR"/>
            </w:rPr>
            <w:t>M</w:t>
          </w:r>
          <w:r w:rsidR="00883A38" w:rsidRPr="00A41FF7">
            <w:rPr>
              <w:sz w:val="20"/>
              <w:lang w:val="pt-BR" w:eastAsia="pt-BR"/>
            </w:rPr>
            <w:t>edicamento</w:t>
          </w:r>
        </w:p>
        <w:p w:rsidR="00285ED7" w:rsidRDefault="00285ED7" w:rsidP="00883A38">
          <w:pPr>
            <w:rPr>
              <w:sz w:val="20"/>
              <w:lang w:val="pt-BR"/>
            </w:rPr>
          </w:pPr>
        </w:p>
      </w:tc>
      <w:tc>
        <w:tcPr>
          <w:tcW w:w="2369" w:type="dxa"/>
        </w:tcPr>
        <w:p w:rsidR="00285ED7" w:rsidRDefault="00285ED7" w:rsidP="00883A3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883A38">
            <w:rPr>
              <w:sz w:val="20"/>
              <w:lang w:val="pt-BR"/>
            </w:rPr>
            <w:t>27</w:t>
          </w:r>
          <w:r w:rsidR="00247E12">
            <w:rPr>
              <w:sz w:val="20"/>
              <w:lang w:val="pt-BR"/>
            </w:rPr>
            <w:t>/</w:t>
          </w:r>
          <w:r w:rsidR="00883A38">
            <w:rPr>
              <w:sz w:val="20"/>
              <w:lang w:val="pt-BR"/>
            </w:rPr>
            <w:t>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9D0305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F1D7865"/>
    <w:multiLevelType w:val="hybridMultilevel"/>
    <w:tmpl w:val="FCCEEE50"/>
    <w:lvl w:ilvl="0" w:tplc="1FE4D4E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184D698F"/>
    <w:multiLevelType w:val="hybridMultilevel"/>
    <w:tmpl w:val="DAFCAB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93843"/>
    <w:multiLevelType w:val="hybridMultilevel"/>
    <w:tmpl w:val="1C0C5A6C"/>
    <w:lvl w:ilvl="0" w:tplc="EABCC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F112AAC"/>
    <w:multiLevelType w:val="hybridMultilevel"/>
    <w:tmpl w:val="18EA40A0"/>
    <w:lvl w:ilvl="0" w:tplc="C65C4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EAB75F6"/>
    <w:multiLevelType w:val="hybridMultilevel"/>
    <w:tmpl w:val="979257A8"/>
    <w:lvl w:ilvl="0" w:tplc="46D4964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7CEB0F7F"/>
    <w:multiLevelType w:val="hybridMultilevel"/>
    <w:tmpl w:val="7F44E5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56026"/>
    <w:multiLevelType w:val="hybridMultilevel"/>
    <w:tmpl w:val="786E7CAE"/>
    <w:lvl w:ilvl="0" w:tplc="2938B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6"/>
  </w:num>
  <w:num w:numId="16">
    <w:abstractNumId w:val="16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0D02"/>
    <w:rsid w:val="0007576D"/>
    <w:rsid w:val="00151186"/>
    <w:rsid w:val="00155B6B"/>
    <w:rsid w:val="001814C5"/>
    <w:rsid w:val="001C3AA8"/>
    <w:rsid w:val="001D196A"/>
    <w:rsid w:val="00247E12"/>
    <w:rsid w:val="002762AD"/>
    <w:rsid w:val="00285ED7"/>
    <w:rsid w:val="002A4905"/>
    <w:rsid w:val="002C5340"/>
    <w:rsid w:val="00302C11"/>
    <w:rsid w:val="003712ED"/>
    <w:rsid w:val="003A54E3"/>
    <w:rsid w:val="003B119B"/>
    <w:rsid w:val="003C6BB0"/>
    <w:rsid w:val="004722DE"/>
    <w:rsid w:val="004B60DB"/>
    <w:rsid w:val="00505E45"/>
    <w:rsid w:val="00515B0A"/>
    <w:rsid w:val="00531D58"/>
    <w:rsid w:val="00581220"/>
    <w:rsid w:val="005A3B42"/>
    <w:rsid w:val="00603B2D"/>
    <w:rsid w:val="00616ED3"/>
    <w:rsid w:val="006E2507"/>
    <w:rsid w:val="00774521"/>
    <w:rsid w:val="007755E7"/>
    <w:rsid w:val="007917CC"/>
    <w:rsid w:val="00883A38"/>
    <w:rsid w:val="00893190"/>
    <w:rsid w:val="008C2648"/>
    <w:rsid w:val="008D529F"/>
    <w:rsid w:val="008F7A70"/>
    <w:rsid w:val="009F2659"/>
    <w:rsid w:val="00A165DF"/>
    <w:rsid w:val="00A53745"/>
    <w:rsid w:val="00A763E9"/>
    <w:rsid w:val="00AA2324"/>
    <w:rsid w:val="00B9279E"/>
    <w:rsid w:val="00BC4CA9"/>
    <w:rsid w:val="00BC4DAF"/>
    <w:rsid w:val="00BC6AE2"/>
    <w:rsid w:val="00C23255"/>
    <w:rsid w:val="00C40DC2"/>
    <w:rsid w:val="00C5399D"/>
    <w:rsid w:val="00CB31DE"/>
    <w:rsid w:val="00CC72D2"/>
    <w:rsid w:val="00D21D57"/>
    <w:rsid w:val="00DA19C7"/>
    <w:rsid w:val="00DD13D8"/>
    <w:rsid w:val="00E266AC"/>
    <w:rsid w:val="00EB511F"/>
    <w:rsid w:val="00F8560D"/>
    <w:rsid w:val="00FB161D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semiHidden/>
    <w:rsid w:val="00DA19C7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165DF"/>
    <w:rPr>
      <w:rFonts w:ascii="Arial" w:hAnsi="Arial"/>
      <w:b/>
      <w:lang w:val="en-US" w:eastAsia="en-US"/>
    </w:rPr>
  </w:style>
  <w:style w:type="paragraph" w:styleId="ListParagraph">
    <w:name w:val="List Paragraph"/>
    <w:basedOn w:val="Normal"/>
    <w:uiPriority w:val="34"/>
    <w:qFormat/>
    <w:rsid w:val="008C2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371</TotalTime>
  <Pages>4</Pages>
  <Words>388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16</cp:revision>
  <cp:lastPrinted>2015-04-11T18:09:00Z</cp:lastPrinted>
  <dcterms:created xsi:type="dcterms:W3CDTF">2015-09-30T19:27:00Z</dcterms:created>
  <dcterms:modified xsi:type="dcterms:W3CDTF">2015-11-18T23:25:00Z</dcterms:modified>
</cp:coreProperties>
</file>