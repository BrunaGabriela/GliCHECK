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9F2659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854813">
        <w:rPr>
          <w:lang w:val="pt-BR"/>
        </w:rPr>
        <w:t xml:space="preserve">Gerar </w:t>
      </w:r>
      <w:r w:rsidR="00962E39">
        <w:rPr>
          <w:lang w:val="pt-BR"/>
        </w:rPr>
        <w:t>Histórico de uso de medicamento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962E39" w:rsidRDefault="00962E39" w:rsidP="00962E39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  <w:r w:rsidRPr="00962E39">
        <w:rPr>
          <w:rFonts w:ascii="Times New Roman" w:hAnsi="Times New Roman"/>
          <w:b w:val="0"/>
          <w:sz w:val="20"/>
          <w:lang w:val="pt-BR"/>
        </w:rPr>
        <w:t xml:space="preserve">Este caso de uso tem a finalidade de gerar uma listagem do histórico da ingestão de medicamento que o usuário tomou em uma quantidade de tempo. </w:t>
      </w:r>
    </w:p>
    <w:p w:rsidR="0042691F" w:rsidRPr="0042691F" w:rsidRDefault="0042691F" w:rsidP="0042691F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C83B75">
      <w:pPr>
        <w:pStyle w:val="Heading2"/>
        <w:rPr>
          <w:lang w:val="pt-BR"/>
        </w:rPr>
      </w:pPr>
      <w:r>
        <w:rPr>
          <w:lang w:val="pt-BR"/>
        </w:rPr>
        <w:t xml:space="preserve">Usuário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962E39" w:rsidP="003B119B">
      <w:pPr>
        <w:pStyle w:val="BodyText"/>
        <w:rPr>
          <w:lang w:val="pt-BR"/>
        </w:rPr>
      </w:pPr>
      <w:r>
        <w:rPr>
          <w:lang w:val="pt-BR"/>
        </w:rPr>
        <w:t>Um ou mais registros de ingestão de medicamentos devem estar registrados.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C83B75">
        <w:rPr>
          <w:lang w:val="pt-BR"/>
        </w:rPr>
        <w:t>usuário</w:t>
      </w:r>
      <w:r w:rsidR="009F2659">
        <w:rPr>
          <w:lang w:val="pt-BR"/>
        </w:rPr>
        <w:t xml:space="preserve"> clica </w:t>
      </w:r>
      <w:r w:rsidR="00C83B75">
        <w:rPr>
          <w:lang w:val="pt-BR"/>
        </w:rPr>
        <w:t xml:space="preserve">no botão de </w:t>
      </w:r>
      <w:r w:rsidR="00962E39">
        <w:rPr>
          <w:lang w:val="pt-BR"/>
        </w:rPr>
        <w:t>Histórico de Medicamentos</w:t>
      </w:r>
      <w:r w:rsidR="00C83B75">
        <w:rPr>
          <w:lang w:val="pt-BR"/>
        </w:rPr>
        <w:t xml:space="preserve"> </w:t>
      </w:r>
    </w:p>
    <w:p w:rsidR="009F2659" w:rsidRDefault="00C83B75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a</w:t>
      </w:r>
      <w:r w:rsidR="004F6380">
        <w:rPr>
          <w:lang w:val="pt-BR"/>
        </w:rPr>
        <w:t xml:space="preserve">berta uma janela com o </w:t>
      </w:r>
      <w:r w:rsidR="00880841">
        <w:rPr>
          <w:lang w:val="pt-BR"/>
        </w:rPr>
        <w:t>botão</w:t>
      </w:r>
      <w:r w:rsidR="004F6380">
        <w:rPr>
          <w:lang w:val="pt-BR"/>
        </w:rPr>
        <w:t xml:space="preserve"> de filtro selecionado para 1 dia.</w:t>
      </w:r>
    </w:p>
    <w:p w:rsidR="005056F8" w:rsidRDefault="005056F8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escolhe as datas para gerar o relatório e clica em “Gerar Relatório”</w:t>
      </w:r>
      <w:r w:rsidRPr="005056F8">
        <w:rPr>
          <w:lang w:val="pt-BR"/>
        </w:rPr>
        <w:t xml:space="preserve"> </w:t>
      </w:r>
      <w:r>
        <w:rPr>
          <w:lang w:val="pt-BR"/>
        </w:rPr>
        <w:t>[FA1]</w:t>
      </w:r>
    </w:p>
    <w:p w:rsidR="005056F8" w:rsidRDefault="0042691F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na tabela de Ingestão de Medicamento e recupera os registros a partir da data informada no filtro [FA2].</w:t>
      </w:r>
    </w:p>
    <w:p w:rsidR="0042691F" w:rsidRDefault="0042691F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Ë mostrado a listagem de medicamento ingeridos no intervalo de tempo preenchido. [FA3]</w:t>
      </w:r>
    </w:p>
    <w:p w:rsidR="0042691F" w:rsidRPr="009F2659" w:rsidRDefault="0042691F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>Caso haja pelo menos um campo em branco, então: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</w:p>
    <w:p w:rsidR="0042691F" w:rsidRPr="0042691F" w:rsidRDefault="0042691F" w:rsidP="0042691F">
      <w:pPr>
        <w:pStyle w:val="ListParagraph"/>
        <w:numPr>
          <w:ilvl w:val="0"/>
          <w:numId w:val="12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>Ë mostrada uma mensagem ao usuário informando que todos os campos precisam estar preenchidos.</w:t>
      </w:r>
    </w:p>
    <w:p w:rsidR="0042691F" w:rsidRPr="0042691F" w:rsidRDefault="0042691F" w:rsidP="0042691F">
      <w:pPr>
        <w:rPr>
          <w:sz w:val="20"/>
          <w:szCs w:val="20"/>
          <w:lang w:val="pt-BR"/>
        </w:rPr>
      </w:pPr>
    </w:p>
    <w:p w:rsidR="0042691F" w:rsidRDefault="0042691F" w:rsidP="0042691F">
      <w:pPr>
        <w:pStyle w:val="ListParagraph"/>
        <w:numPr>
          <w:ilvl w:val="0"/>
          <w:numId w:val="12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>O caso de uso volta ao passo 2 do fluxo principal.</w:t>
      </w:r>
    </w:p>
    <w:p w:rsidR="0042691F" w:rsidRPr="0042691F" w:rsidRDefault="0042691F" w:rsidP="0042691F">
      <w:pPr>
        <w:pStyle w:val="ListParagraph"/>
        <w:rPr>
          <w:sz w:val="20"/>
          <w:szCs w:val="20"/>
          <w:lang w:val="pt-BR"/>
        </w:rPr>
      </w:pPr>
    </w:p>
    <w:p w:rsidR="0042691F" w:rsidRPr="0042691F" w:rsidRDefault="0042691F" w:rsidP="0042691F">
      <w:pPr>
        <w:rPr>
          <w:sz w:val="20"/>
          <w:szCs w:val="20"/>
          <w:lang w:val="pt-BR"/>
        </w:rPr>
      </w:pPr>
    </w:p>
    <w:p w:rsidR="0042691F" w:rsidRDefault="0042691F" w:rsidP="0042691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</w:t>
      </w:r>
      <w:r>
        <w:rPr>
          <w:lang w:val="pt-BR"/>
        </w:rPr>
        <w:t>2</w:t>
      </w:r>
      <w:r>
        <w:rPr>
          <w:lang w:val="pt-BR"/>
        </w:rPr>
        <w:t>]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 xml:space="preserve">Caso </w:t>
      </w:r>
      <w:r>
        <w:rPr>
          <w:sz w:val="20"/>
          <w:szCs w:val="20"/>
          <w:lang w:val="pt-BR"/>
        </w:rPr>
        <w:t>as datas selecionadas estejam em um intervalo invalido, então: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</w:p>
    <w:p w:rsidR="0042691F" w:rsidRPr="0042691F" w:rsidRDefault="0042691F" w:rsidP="0042691F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 xml:space="preserve">Ë mostrada uma mensagem ao usuário informando que todos os </w:t>
      </w:r>
      <w:r>
        <w:rPr>
          <w:sz w:val="20"/>
          <w:szCs w:val="20"/>
          <w:lang w:val="pt-BR"/>
        </w:rPr>
        <w:t>as datas escolhidas estão invalidas.</w:t>
      </w:r>
    </w:p>
    <w:p w:rsidR="0042691F" w:rsidRPr="0042691F" w:rsidRDefault="0042691F" w:rsidP="0042691F">
      <w:pPr>
        <w:rPr>
          <w:sz w:val="20"/>
          <w:szCs w:val="20"/>
          <w:lang w:val="pt-BR"/>
        </w:rPr>
      </w:pPr>
    </w:p>
    <w:p w:rsidR="0042691F" w:rsidRDefault="0042691F" w:rsidP="0042691F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>O caso de uso volta ao passo 2 do fluxo principal.</w:t>
      </w:r>
    </w:p>
    <w:p w:rsidR="0042691F" w:rsidRPr="0042691F" w:rsidRDefault="0042691F" w:rsidP="0042691F">
      <w:pPr>
        <w:rPr>
          <w:lang w:val="pt-BR"/>
        </w:rPr>
      </w:pPr>
    </w:p>
    <w:p w:rsidR="0042691F" w:rsidRDefault="0042691F" w:rsidP="0042691F">
      <w:pPr>
        <w:rPr>
          <w:lang w:val="pt-BR"/>
        </w:rPr>
      </w:pPr>
    </w:p>
    <w:p w:rsidR="0042691F" w:rsidRDefault="0042691F" w:rsidP="0042691F">
      <w:pPr>
        <w:rPr>
          <w:lang w:val="pt-BR"/>
        </w:rPr>
      </w:pPr>
    </w:p>
    <w:p w:rsidR="0042691F" w:rsidRPr="0042691F" w:rsidRDefault="0042691F" w:rsidP="0042691F">
      <w:pPr>
        <w:rPr>
          <w:lang w:val="pt-BR"/>
        </w:rPr>
      </w:pPr>
    </w:p>
    <w:p w:rsidR="0042691F" w:rsidRPr="00624740" w:rsidRDefault="0042691F" w:rsidP="0042691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lastRenderedPageBreak/>
        <w:t>[FA1]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 xml:space="preserve">Caso </w:t>
      </w:r>
      <w:r>
        <w:rPr>
          <w:sz w:val="20"/>
          <w:szCs w:val="20"/>
          <w:lang w:val="pt-BR"/>
        </w:rPr>
        <w:t xml:space="preserve">não sejam </w:t>
      </w:r>
      <w:r w:rsidR="00F92CAE">
        <w:rPr>
          <w:sz w:val="20"/>
          <w:szCs w:val="20"/>
          <w:lang w:val="pt-BR"/>
        </w:rPr>
        <w:t>encontrados</w:t>
      </w:r>
      <w:r>
        <w:rPr>
          <w:sz w:val="20"/>
          <w:szCs w:val="20"/>
          <w:lang w:val="pt-BR"/>
        </w:rPr>
        <w:t xml:space="preserve"> registros, </w:t>
      </w:r>
      <w:r w:rsidR="00F92CAE">
        <w:rPr>
          <w:sz w:val="20"/>
          <w:szCs w:val="20"/>
          <w:lang w:val="pt-BR"/>
        </w:rPr>
        <w:t>então</w:t>
      </w:r>
      <w:r>
        <w:rPr>
          <w:sz w:val="20"/>
          <w:szCs w:val="20"/>
          <w:lang w:val="pt-BR"/>
        </w:rPr>
        <w:t>:</w:t>
      </w:r>
    </w:p>
    <w:p w:rsidR="0042691F" w:rsidRPr="0042691F" w:rsidRDefault="0042691F" w:rsidP="0042691F">
      <w:pPr>
        <w:ind w:left="720"/>
        <w:rPr>
          <w:sz w:val="20"/>
          <w:szCs w:val="20"/>
          <w:lang w:val="pt-BR"/>
        </w:rPr>
      </w:pPr>
    </w:p>
    <w:p w:rsidR="0042691F" w:rsidRPr="0042691F" w:rsidRDefault="0042691F" w:rsidP="004269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 xml:space="preserve">Ë mostrada uma mensagem ao usuário informando </w:t>
      </w:r>
      <w:r>
        <w:rPr>
          <w:sz w:val="20"/>
          <w:szCs w:val="20"/>
          <w:lang w:val="pt-BR"/>
        </w:rPr>
        <w:t>que não foram encontrados registros para essa consulta</w:t>
      </w:r>
    </w:p>
    <w:p w:rsidR="0042691F" w:rsidRPr="0042691F" w:rsidRDefault="0042691F" w:rsidP="0042691F">
      <w:pPr>
        <w:rPr>
          <w:sz w:val="20"/>
          <w:szCs w:val="20"/>
          <w:lang w:val="pt-BR"/>
        </w:rPr>
      </w:pPr>
    </w:p>
    <w:p w:rsidR="0042691F" w:rsidRDefault="0042691F" w:rsidP="004269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42691F">
        <w:rPr>
          <w:sz w:val="20"/>
          <w:szCs w:val="20"/>
          <w:lang w:val="pt-BR"/>
        </w:rPr>
        <w:t>O caso de uso volta ao passo 2 do fluxo principal.</w:t>
      </w:r>
    </w:p>
    <w:p w:rsidR="00F92CAE" w:rsidRPr="00F92CAE" w:rsidRDefault="00F92CAE" w:rsidP="00F92CAE">
      <w:pPr>
        <w:pStyle w:val="ListParagraph"/>
        <w:rPr>
          <w:sz w:val="20"/>
          <w:szCs w:val="20"/>
          <w:lang w:val="pt-BR"/>
        </w:rPr>
      </w:pPr>
    </w:p>
    <w:p w:rsidR="00F92CAE" w:rsidRDefault="00F92CAE" w:rsidP="00F92CAE">
      <w:pPr>
        <w:pStyle w:val="ListParagraph"/>
        <w:ind w:left="1500"/>
        <w:rPr>
          <w:sz w:val="20"/>
          <w:szCs w:val="20"/>
          <w:lang w:val="pt-BR"/>
        </w:rPr>
      </w:pPr>
    </w:p>
    <w:p w:rsidR="0042691F" w:rsidRPr="0042691F" w:rsidRDefault="0042691F" w:rsidP="0042691F">
      <w:pPr>
        <w:rPr>
          <w:lang w:val="pt-BR"/>
        </w:rPr>
      </w:pPr>
    </w:p>
    <w:p w:rsidR="00F92CAE" w:rsidRPr="009F2659" w:rsidRDefault="00F92CAE" w:rsidP="00F92CAE">
      <w:pPr>
        <w:pStyle w:val="Heading1"/>
        <w:numPr>
          <w:ilvl w:val="0"/>
          <w:numId w:val="1"/>
        </w:numPr>
        <w:ind w:left="720" w:hanging="720"/>
        <w:rPr>
          <w:lang w:val="pt-BR"/>
        </w:rPr>
      </w:pPr>
      <w:r w:rsidRPr="009F2659">
        <w:rPr>
          <w:lang w:val="pt-BR"/>
        </w:rPr>
        <w:t>Cenários Principais</w:t>
      </w:r>
    </w:p>
    <w:p w:rsidR="00F92CAE" w:rsidRPr="009F2659" w:rsidRDefault="00F92CAE" w:rsidP="00F92CAE">
      <w:pPr>
        <w:pStyle w:val="Heading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1</w:t>
      </w:r>
    </w:p>
    <w:p w:rsidR="00F92CAE" w:rsidRDefault="00F92CAE" w:rsidP="00F92CAE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principal.</w:t>
      </w:r>
    </w:p>
    <w:p w:rsidR="00F92CAE" w:rsidRDefault="00F92CAE" w:rsidP="00F92CAE">
      <w:pPr>
        <w:pStyle w:val="BodyText"/>
        <w:ind w:left="1440"/>
        <w:rPr>
          <w:lang w:val="pt-BR"/>
        </w:rPr>
      </w:pPr>
    </w:p>
    <w:p w:rsidR="00F92CAE" w:rsidRPr="009F2659" w:rsidRDefault="00F92CAE" w:rsidP="00F92CAE">
      <w:pPr>
        <w:pStyle w:val="Heading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F92CAE" w:rsidRDefault="00F92CAE" w:rsidP="00F92CA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Passo </w:t>
      </w:r>
      <w:r>
        <w:rPr>
          <w:lang w:val="pt-BR"/>
        </w:rPr>
        <w:t>3</w:t>
      </w:r>
      <w:r>
        <w:rPr>
          <w:lang w:val="pt-BR"/>
        </w:rPr>
        <w:t xml:space="preserve"> do Fluxo Principal.</w:t>
      </w:r>
    </w:p>
    <w:p w:rsidR="00F92CAE" w:rsidRDefault="00F92CAE" w:rsidP="00F92CA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1.</w:t>
      </w:r>
    </w:p>
    <w:p w:rsidR="00F92CAE" w:rsidRDefault="00F92CAE" w:rsidP="00F92CAE">
      <w:pPr>
        <w:pStyle w:val="BodyText"/>
        <w:ind w:left="1440"/>
        <w:rPr>
          <w:lang w:val="pt-BR"/>
        </w:rPr>
      </w:pPr>
    </w:p>
    <w:p w:rsidR="00F92CAE" w:rsidRPr="009F2659" w:rsidRDefault="00F92CAE" w:rsidP="00F92CAE">
      <w:pPr>
        <w:pStyle w:val="Heading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F92CAE" w:rsidRDefault="00F92CAE" w:rsidP="00F92CAE">
      <w:pPr>
        <w:pStyle w:val="BodyText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Passo </w:t>
      </w:r>
      <w:r w:rsidR="00A66A49">
        <w:rPr>
          <w:lang w:val="pt-BR"/>
        </w:rPr>
        <w:t>4</w:t>
      </w:r>
      <w:r>
        <w:rPr>
          <w:lang w:val="pt-BR"/>
        </w:rPr>
        <w:t xml:space="preserve"> do Fluxo Principal.</w:t>
      </w:r>
    </w:p>
    <w:p w:rsidR="00F92CAE" w:rsidRDefault="00F92CAE" w:rsidP="00F92CAE">
      <w:pPr>
        <w:pStyle w:val="BodyText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A66A49">
        <w:rPr>
          <w:lang w:val="pt-BR"/>
        </w:rPr>
        <w:t>2</w:t>
      </w:r>
      <w:r>
        <w:rPr>
          <w:lang w:val="pt-BR"/>
        </w:rPr>
        <w:t>.</w:t>
      </w:r>
    </w:p>
    <w:p w:rsidR="00F92CAE" w:rsidRDefault="00F92CAE" w:rsidP="00F92CAE">
      <w:pPr>
        <w:pStyle w:val="BodyText"/>
        <w:ind w:left="1440"/>
        <w:rPr>
          <w:lang w:val="pt-BR"/>
        </w:rPr>
      </w:pPr>
    </w:p>
    <w:p w:rsidR="00F92CAE" w:rsidRPr="009F2659" w:rsidRDefault="00F92CAE" w:rsidP="00F92CAE">
      <w:pPr>
        <w:pStyle w:val="Heading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F92CAE" w:rsidRDefault="00F92CAE" w:rsidP="00F92CAE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Passo </w:t>
      </w:r>
      <w:r w:rsidR="00A66A49">
        <w:rPr>
          <w:lang w:val="pt-BR"/>
        </w:rPr>
        <w:t>5</w:t>
      </w:r>
      <w:r>
        <w:rPr>
          <w:lang w:val="pt-BR"/>
        </w:rPr>
        <w:t>do Fluxo Principal.</w:t>
      </w:r>
    </w:p>
    <w:p w:rsidR="00F92CAE" w:rsidRDefault="00F92CAE" w:rsidP="00F92CAE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A66A49">
        <w:rPr>
          <w:lang w:val="pt-BR"/>
        </w:rPr>
        <w:t>3</w:t>
      </w:r>
      <w:r>
        <w:rPr>
          <w:lang w:val="pt-BR"/>
        </w:rPr>
        <w:t>.</w:t>
      </w:r>
    </w:p>
    <w:p w:rsidR="00F92CAE" w:rsidRDefault="00F92CAE" w:rsidP="00F92CAE">
      <w:pPr>
        <w:pStyle w:val="BodyText"/>
        <w:ind w:left="0"/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657358" w:rsidRDefault="00A66A49" w:rsidP="002A4905">
      <w:pPr>
        <w:ind w:left="720"/>
        <w:rPr>
          <w:sz w:val="20"/>
          <w:lang w:val="pt-BR"/>
        </w:rPr>
      </w:pPr>
      <w:r>
        <w:rPr>
          <w:sz w:val="20"/>
          <w:lang w:val="pt-BR"/>
        </w:rPr>
        <w:t>Histórico de uso das medicações é listado ao usuário.</w:t>
      </w:r>
    </w:p>
    <w:p w:rsidR="002A4905" w:rsidRPr="00657358" w:rsidRDefault="00657358" w:rsidP="00657358">
      <w:pPr>
        <w:rPr>
          <w:sz w:val="20"/>
          <w:lang w:val="pt-BR"/>
        </w:rPr>
      </w:pPr>
      <w:r>
        <w:rPr>
          <w:sz w:val="20"/>
          <w:lang w:val="pt-BR"/>
        </w:rPr>
        <w:br w:type="page"/>
      </w:r>
      <w:bookmarkStart w:id="0" w:name="_GoBack"/>
      <w:bookmarkEnd w:id="0"/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657358" w:rsidRPr="00657358" w:rsidRDefault="00657358" w:rsidP="00657358">
      <w:pPr>
        <w:rPr>
          <w:lang w:val="pt-BR"/>
        </w:rPr>
      </w:pPr>
    </w:p>
    <w:p w:rsidR="00285ED7" w:rsidRDefault="00657358" w:rsidP="00657358">
      <w:pPr>
        <w:pStyle w:val="Heading2"/>
        <w:rPr>
          <w:lang w:val="pt-BR"/>
        </w:rPr>
      </w:pPr>
      <w:r>
        <w:rPr>
          <w:lang w:val="pt-BR"/>
        </w:rPr>
        <w:t>Tela de Histórico</w:t>
      </w:r>
    </w:p>
    <w:p w:rsidR="00657358" w:rsidRPr="00657358" w:rsidRDefault="00657358" w:rsidP="0065735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co_Med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Default="0061284A">
      <w:pPr>
        <w:rPr>
          <w:lang w:val="pt-BR"/>
        </w:rPr>
      </w:pPr>
    </w:p>
    <w:p w:rsidR="0061284A" w:rsidRPr="009F2659" w:rsidRDefault="0061284A">
      <w:pPr>
        <w:rPr>
          <w:lang w:val="pt-BR"/>
        </w:rPr>
      </w:pPr>
    </w:p>
    <w:sectPr w:rsidR="0061284A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96" w:rsidRDefault="00436F96">
      <w:r>
        <w:separator/>
      </w:r>
    </w:p>
  </w:endnote>
  <w:endnote w:type="continuationSeparator" w:id="0">
    <w:p w:rsidR="00436F96" w:rsidRDefault="0043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056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56F8" w:rsidRDefault="005056F8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56F8" w:rsidRDefault="005056F8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056F8" w:rsidRDefault="005056F8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A66A49">
            <w:rPr>
              <w:rStyle w:val="PageNumber"/>
              <w:noProof/>
              <w:sz w:val="20"/>
            </w:rPr>
            <w:t>3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A66A49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5056F8" w:rsidRDefault="00505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96" w:rsidRDefault="00436F96">
      <w:r>
        <w:separator/>
      </w:r>
    </w:p>
  </w:footnote>
  <w:footnote w:type="continuationSeparator" w:id="0">
    <w:p w:rsidR="00436F96" w:rsidRDefault="00436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056F8">
      <w:tc>
        <w:tcPr>
          <w:tcW w:w="6379" w:type="dxa"/>
        </w:tcPr>
        <w:p w:rsidR="005056F8" w:rsidRDefault="005056F8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5056F8" w:rsidRDefault="005056F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5056F8">
      <w:tc>
        <w:tcPr>
          <w:tcW w:w="6379" w:type="dxa"/>
        </w:tcPr>
        <w:p w:rsidR="005056F8" w:rsidRDefault="005056F8" w:rsidP="00962E3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C83B75">
            <w:rPr>
              <w:sz w:val="20"/>
              <w:lang w:val="pt-BR"/>
            </w:rPr>
            <w:t xml:space="preserve">Gerar </w:t>
          </w:r>
          <w:r>
            <w:rPr>
              <w:sz w:val="20"/>
              <w:lang w:val="pt-BR"/>
            </w:rPr>
            <w:t xml:space="preserve">Histórico de uso de medicamento </w:t>
          </w:r>
        </w:p>
      </w:tc>
      <w:tc>
        <w:tcPr>
          <w:tcW w:w="2369" w:type="dxa"/>
        </w:tcPr>
        <w:p w:rsidR="005056F8" w:rsidRDefault="005056F8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30/09/2015</w:t>
          </w:r>
        </w:p>
      </w:tc>
    </w:tr>
  </w:tbl>
  <w:p w:rsidR="005056F8" w:rsidRDefault="005056F8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C121538"/>
    <w:multiLevelType w:val="hybridMultilevel"/>
    <w:tmpl w:val="A60CA582"/>
    <w:lvl w:ilvl="0" w:tplc="B336CFA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22C38CF"/>
    <w:multiLevelType w:val="hybridMultilevel"/>
    <w:tmpl w:val="A60CA582"/>
    <w:lvl w:ilvl="0" w:tplc="B336CFA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C181695"/>
    <w:multiLevelType w:val="hybridMultilevel"/>
    <w:tmpl w:val="5498E2B6"/>
    <w:lvl w:ilvl="0" w:tplc="487C1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7431E7B"/>
    <w:multiLevelType w:val="hybridMultilevel"/>
    <w:tmpl w:val="2BB4DF7C"/>
    <w:lvl w:ilvl="0" w:tplc="94ECC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6A39B5"/>
    <w:multiLevelType w:val="hybridMultilevel"/>
    <w:tmpl w:val="A60CA582"/>
    <w:lvl w:ilvl="0" w:tplc="B336CFA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A2FE5"/>
    <w:rsid w:val="003B119B"/>
    <w:rsid w:val="003C6BB0"/>
    <w:rsid w:val="0042691F"/>
    <w:rsid w:val="00436F96"/>
    <w:rsid w:val="004722DE"/>
    <w:rsid w:val="004F6380"/>
    <w:rsid w:val="005056F8"/>
    <w:rsid w:val="00515B0A"/>
    <w:rsid w:val="00581220"/>
    <w:rsid w:val="00603B2D"/>
    <w:rsid w:val="0061284A"/>
    <w:rsid w:val="00657358"/>
    <w:rsid w:val="006D62FB"/>
    <w:rsid w:val="006E2507"/>
    <w:rsid w:val="007274CC"/>
    <w:rsid w:val="00775683"/>
    <w:rsid w:val="00854813"/>
    <w:rsid w:val="00880841"/>
    <w:rsid w:val="008D0B76"/>
    <w:rsid w:val="00901B3A"/>
    <w:rsid w:val="00962E39"/>
    <w:rsid w:val="009F2659"/>
    <w:rsid w:val="00A165DF"/>
    <w:rsid w:val="00A53745"/>
    <w:rsid w:val="00A66A49"/>
    <w:rsid w:val="00AA2324"/>
    <w:rsid w:val="00B75B06"/>
    <w:rsid w:val="00B804DA"/>
    <w:rsid w:val="00B9279E"/>
    <w:rsid w:val="00C83B75"/>
    <w:rsid w:val="00D2068D"/>
    <w:rsid w:val="00DA19C7"/>
    <w:rsid w:val="00DD09D0"/>
    <w:rsid w:val="00E75108"/>
    <w:rsid w:val="00F92CAE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42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253</TotalTime>
  <Pages>3</Pages>
  <Words>299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10</cp:revision>
  <cp:lastPrinted>2015-04-11T18:09:00Z</cp:lastPrinted>
  <dcterms:created xsi:type="dcterms:W3CDTF">2015-09-30T17:52:00Z</dcterms:created>
  <dcterms:modified xsi:type="dcterms:W3CDTF">2015-11-02T01:40:00Z</dcterms:modified>
</cp:coreProperties>
</file>