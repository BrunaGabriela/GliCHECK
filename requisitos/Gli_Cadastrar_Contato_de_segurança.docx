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4E3A84">
        <w:rPr>
          <w:lang w:val="pt-BR"/>
        </w:rPr>
        <w:t>Contato de segurança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>do contato de segurança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E3A84" w:rsidP="00C90AC9">
      <w:pPr>
        <w:pStyle w:val="Corpodetexto"/>
        <w:jc w:val="both"/>
        <w:rPr>
          <w:lang w:val="pt-BR"/>
        </w:rPr>
      </w:pPr>
      <w:r>
        <w:rPr>
          <w:lang w:val="pt-BR"/>
        </w:rPr>
        <w:t>Contato de segurança não cadastrado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F01DF5" w:rsidRDefault="00F01DF5" w:rsidP="00F01DF5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 xml:space="preserve">Esse caso de uso começa quando o </w:t>
      </w:r>
      <w:r>
        <w:rPr>
          <w:lang w:val="pt-BR"/>
        </w:rPr>
        <w:t>Usuário</w:t>
      </w:r>
      <w:r w:rsidRPr="001948A8">
        <w:rPr>
          <w:lang w:val="pt-BR"/>
        </w:rPr>
        <w:t xml:space="preserve"> </w:t>
      </w:r>
      <w:r>
        <w:rPr>
          <w:lang w:val="pt-BR"/>
        </w:rPr>
        <w:t>abre a opção de cadastrar um novo Contato de Segurança.  [FA1]</w:t>
      </w:r>
    </w:p>
    <w:p w:rsidR="00F01DF5" w:rsidRPr="00E81982" w:rsidRDefault="00F01DF5" w:rsidP="00F01DF5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É aberta uma janela com os Contatos de Segurança já cadastrados, e clica na opção de adicionar um novo Contato </w:t>
      </w:r>
    </w:p>
    <w:p w:rsidR="00F01DF5" w:rsidRDefault="00F01DF5" w:rsidP="00F01DF5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 nova janela com um formulário a ser preenchido referente ao cadastramento</w:t>
      </w:r>
      <w:r>
        <w:rPr>
          <w:lang w:val="pt-BR"/>
        </w:rPr>
        <w:t xml:space="preserve"> do Contato [FA2]</w:t>
      </w:r>
    </w:p>
    <w:p w:rsidR="00F01DF5" w:rsidRPr="00966FD9" w:rsidRDefault="00F01DF5" w:rsidP="00F01DF5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>
        <w:rPr>
          <w:lang w:val="pt-BR"/>
        </w:rPr>
        <w:t>Usuário</w:t>
      </w:r>
      <w:r w:rsidRPr="00966FD9">
        <w:rPr>
          <w:lang w:val="pt-BR"/>
        </w:rPr>
        <w:t xml:space="preserve"> preenche o formulário com as informações </w:t>
      </w:r>
      <w:r>
        <w:rPr>
          <w:lang w:val="pt-BR"/>
        </w:rPr>
        <w:t>do Contato e clica em salvar</w:t>
      </w:r>
      <w:r w:rsidRPr="00966FD9">
        <w:rPr>
          <w:lang w:val="pt-BR"/>
        </w:rPr>
        <w:t>.</w:t>
      </w:r>
    </w:p>
    <w:p w:rsidR="00F01DF5" w:rsidRPr="000902B6" w:rsidRDefault="000143D4" w:rsidP="00F01DF5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 xml:space="preserve">O sistema exibe a mensagem “Contato cadastrado com </w:t>
      </w:r>
      <w:proofErr w:type="gramStart"/>
      <w:r>
        <w:rPr>
          <w:lang w:val="pt-BR"/>
        </w:rPr>
        <w:t>sucesso!”</w:t>
      </w:r>
      <w:proofErr w:type="gramEnd"/>
      <w:r>
        <w:rPr>
          <w:lang w:val="pt-BR"/>
        </w:rPr>
        <w:t xml:space="preserve"> </w:t>
      </w:r>
      <w:proofErr w:type="gramStart"/>
      <w:r>
        <w:rPr>
          <w:lang w:val="pt-BR"/>
        </w:rPr>
        <w:t>e</w:t>
      </w:r>
      <w:proofErr w:type="gramEnd"/>
      <w:r>
        <w:rPr>
          <w:lang w:val="pt-BR"/>
        </w:rPr>
        <w:t xml:space="preserve"> </w:t>
      </w:r>
      <w:r w:rsidR="00F01DF5">
        <w:rPr>
          <w:lang w:val="pt-BR"/>
        </w:rPr>
        <w:t xml:space="preserve">persiste as informações do </w:t>
      </w:r>
      <w:r>
        <w:rPr>
          <w:lang w:val="pt-BR"/>
        </w:rPr>
        <w:t>c</w:t>
      </w:r>
      <w:r w:rsidR="00F01DF5">
        <w:rPr>
          <w:lang w:val="pt-BR"/>
        </w:rPr>
        <w:t>ontato.</w:t>
      </w:r>
    </w:p>
    <w:p w:rsidR="00285ED7" w:rsidRPr="000143D4" w:rsidRDefault="00F01DF5" w:rsidP="000143D4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encerrado.</w:t>
      </w:r>
    </w:p>
    <w:p w:rsidR="00285ED7" w:rsidRPr="001948A8" w:rsidRDefault="003C6BB0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4E3A84">
        <w:rPr>
          <w:lang w:val="pt-BR"/>
        </w:rPr>
        <w:t>contato de segurança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Default="00CA0C47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caso de uso volta para o passo </w:t>
      </w:r>
      <w:r w:rsidR="00F01DF5">
        <w:rPr>
          <w:lang w:val="pt-BR"/>
        </w:rPr>
        <w:t>5</w:t>
      </w:r>
      <w:r>
        <w:rPr>
          <w:lang w:val="pt-BR"/>
        </w:rPr>
        <w:t xml:space="preserve"> do fluxo principal.</w:t>
      </w:r>
    </w:p>
    <w:p w:rsidR="00DD5F55" w:rsidRPr="00DD5F55" w:rsidRDefault="00DD5F55" w:rsidP="000143D4">
      <w:pPr>
        <w:pStyle w:val="Ttulo2"/>
        <w:rPr>
          <w:lang w:val="pt-BR"/>
        </w:rPr>
      </w:pPr>
      <w:r w:rsidRPr="00DD5F55">
        <w:rPr>
          <w:lang w:val="pt-BR"/>
        </w:rPr>
        <w:t>[FA2]</w:t>
      </w:r>
    </w:p>
    <w:p w:rsidR="00DD5F55" w:rsidRDefault="00DD5F55" w:rsidP="00DD5F55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  O Usuário pode desistir de realizar o cadastro e clicar em voltar na tela do cadastro</w:t>
      </w:r>
    </w:p>
    <w:p w:rsidR="00DD5F55" w:rsidRDefault="00DD5F55" w:rsidP="00DD5F55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O usuário clica em “voltar” na tela do cadastro</w:t>
      </w:r>
    </w:p>
    <w:p w:rsidR="00DD5F55" w:rsidRDefault="00DD5F55" w:rsidP="00DD5F55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O caso de uso </w:t>
      </w:r>
      <w:r w:rsidR="000143D4">
        <w:rPr>
          <w:lang w:val="pt-BR"/>
        </w:rPr>
        <w:t>é encerrado.</w:t>
      </w:r>
    </w:p>
    <w:p w:rsidR="00DD5F55" w:rsidRPr="001948A8" w:rsidRDefault="00DD5F55" w:rsidP="00DD5F55">
      <w:pPr>
        <w:pStyle w:val="Corpodetexto"/>
        <w:ind w:left="1380"/>
        <w:jc w:val="both"/>
        <w:rPr>
          <w:lang w:val="pt-BR"/>
        </w:rPr>
      </w:pP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0143D4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Do p</w:t>
      </w:r>
      <w:r w:rsidR="005F29B0">
        <w:rPr>
          <w:lang w:val="pt-BR"/>
        </w:rPr>
        <w:t>asso 1</w:t>
      </w:r>
      <w:r>
        <w:rPr>
          <w:lang w:val="pt-BR"/>
        </w:rPr>
        <w:t xml:space="preserve"> ao 3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 xml:space="preserve">Fluxo Alternativo </w:t>
      </w:r>
      <w:r w:rsidR="000143D4">
        <w:rPr>
          <w:lang w:val="pt-BR"/>
        </w:rPr>
        <w:t>2</w:t>
      </w:r>
      <w:r w:rsidR="006059DD">
        <w:rPr>
          <w:lang w:val="pt-BR"/>
        </w:rPr>
        <w:t>.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0143D4" w:rsidRDefault="006059DD" w:rsidP="000143D4">
      <w:pPr>
        <w:ind w:firstLine="720"/>
        <w:jc w:val="both"/>
        <w:rPr>
          <w:sz w:val="20"/>
          <w:lang w:val="pt-BR"/>
        </w:rPr>
      </w:pPr>
      <w:r w:rsidRPr="000143D4">
        <w:rPr>
          <w:sz w:val="20"/>
          <w:lang w:val="pt-BR"/>
        </w:rPr>
        <w:t>Ao final d</w:t>
      </w:r>
      <w:r w:rsidR="000902B6" w:rsidRPr="000143D4">
        <w:rPr>
          <w:sz w:val="20"/>
          <w:lang w:val="pt-BR"/>
        </w:rPr>
        <w:t xml:space="preserve">a execução deste caso de uso, </w:t>
      </w:r>
      <w:r w:rsidR="00966FD9" w:rsidRPr="000143D4">
        <w:rPr>
          <w:sz w:val="20"/>
          <w:lang w:val="pt-BR"/>
        </w:rPr>
        <w:t xml:space="preserve">o </w:t>
      </w:r>
      <w:r w:rsidR="004E3A84" w:rsidRPr="000143D4">
        <w:rPr>
          <w:sz w:val="20"/>
          <w:lang w:val="pt-BR"/>
        </w:rPr>
        <w:t>contato de segurança</w:t>
      </w:r>
      <w:r w:rsidR="00966FD9" w:rsidRPr="000143D4">
        <w:rPr>
          <w:sz w:val="20"/>
          <w:lang w:val="pt-BR"/>
        </w:rPr>
        <w:t xml:space="preserve"> será cadastrado com sucesso no </w:t>
      </w:r>
      <w:proofErr w:type="spellStart"/>
      <w:r w:rsidR="00966FD9" w:rsidRPr="000143D4">
        <w:rPr>
          <w:sz w:val="20"/>
          <w:lang w:val="pt-BR"/>
        </w:rPr>
        <w:t>GliCheck</w:t>
      </w:r>
      <w:proofErr w:type="spellEnd"/>
      <w:r w:rsidR="00966FD9" w:rsidRPr="000143D4">
        <w:rPr>
          <w:sz w:val="20"/>
          <w:lang w:val="pt-BR"/>
        </w:rPr>
        <w:t>.</w:t>
      </w:r>
    </w:p>
    <w:p w:rsidR="000143D4" w:rsidRDefault="000143D4" w:rsidP="000143D4">
      <w:pPr>
        <w:pStyle w:val="Ttulo1"/>
        <w:numPr>
          <w:ilvl w:val="0"/>
          <w:numId w:val="0"/>
        </w:numPr>
        <w:ind w:left="720"/>
        <w:jc w:val="both"/>
        <w:rPr>
          <w:lang w:val="pt-BR"/>
        </w:rPr>
      </w:pPr>
    </w:p>
    <w:p w:rsidR="00527B27" w:rsidRPr="00A23B04" w:rsidRDefault="00285ED7" w:rsidP="00A23B04">
      <w:pPr>
        <w:pStyle w:val="Ttulo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F01DF5" w:rsidRPr="000143D4" w:rsidRDefault="000143D4" w:rsidP="000143D4">
      <w:pPr>
        <w:pStyle w:val="Ttulo2"/>
        <w:rPr>
          <w:lang w:val="pt-BR"/>
        </w:rPr>
      </w:pPr>
      <w:r w:rsidRPr="000143D4">
        <w:rPr>
          <w:lang w:val="pt-BR"/>
        </w:rPr>
        <w:t>Cadastro de contato</w:t>
      </w:r>
    </w:p>
    <w:p w:rsidR="00F01DF5" w:rsidRPr="006059DD" w:rsidRDefault="00F01DF5" w:rsidP="00F01DF5">
      <w:pPr>
        <w:pStyle w:val="Corpodetexto"/>
        <w:ind w:left="0"/>
        <w:jc w:val="both"/>
        <w:rPr>
          <w:b/>
          <w:lang w:val="pt-BR"/>
        </w:rPr>
      </w:pPr>
    </w:p>
    <w:p w:rsidR="00285ED7" w:rsidRDefault="00285ED7" w:rsidP="001948A8">
      <w:pPr>
        <w:jc w:val="both"/>
        <w:rPr>
          <w:lang w:val="pt-BR"/>
        </w:rPr>
      </w:pPr>
    </w:p>
    <w:p w:rsidR="00434CCB" w:rsidRPr="001948A8" w:rsidRDefault="00434CCB" w:rsidP="001948A8">
      <w:pPr>
        <w:jc w:val="both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Contato_Seguranc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1E3" w:rsidRDefault="002D41E3">
      <w:pPr>
        <w:rPr>
          <w:lang w:val="pt-BR"/>
        </w:rPr>
      </w:pPr>
      <w:r>
        <w:rPr>
          <w:lang w:val="pt-BR"/>
        </w:rPr>
        <w:br w:type="page"/>
      </w:r>
    </w:p>
    <w:p w:rsidR="00B9279E" w:rsidRDefault="002D41E3" w:rsidP="002D41E3">
      <w:pPr>
        <w:pStyle w:val="Ttulo2"/>
        <w:rPr>
          <w:lang w:val="pt-BR"/>
        </w:rPr>
      </w:pPr>
      <w:r>
        <w:rPr>
          <w:lang w:val="pt-BR"/>
        </w:rPr>
        <w:lastRenderedPageBreak/>
        <w:t>Confirmação de cadastro</w:t>
      </w:r>
    </w:p>
    <w:p w:rsidR="002D41E3" w:rsidRPr="002D41E3" w:rsidRDefault="002D41E3" w:rsidP="002D41E3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dastro de contato su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41E3" w:rsidRPr="002D41E3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2675" w:rsidRDefault="00192675">
      <w:r>
        <w:separator/>
      </w:r>
    </w:p>
  </w:endnote>
  <w:endnote w:type="continuationSeparator" w:id="0">
    <w:p w:rsidR="00192675" w:rsidRDefault="00192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2D41E3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2D41E3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2675" w:rsidRDefault="00192675">
      <w:r>
        <w:separator/>
      </w:r>
    </w:p>
  </w:footnote>
  <w:footnote w:type="continuationSeparator" w:id="0">
    <w:p w:rsidR="00192675" w:rsidRDefault="001926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703AD13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63FF7C5A"/>
    <w:multiLevelType w:val="hybridMultilevel"/>
    <w:tmpl w:val="75A26906"/>
    <w:lvl w:ilvl="0" w:tplc="0198977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0" w:hanging="360"/>
      </w:pPr>
    </w:lvl>
    <w:lvl w:ilvl="2" w:tplc="0416001B" w:tentative="1">
      <w:start w:val="1"/>
      <w:numFmt w:val="lowerRoman"/>
      <w:lvlText w:val="%3."/>
      <w:lvlJc w:val="right"/>
      <w:pPr>
        <w:ind w:left="2820" w:hanging="180"/>
      </w:pPr>
    </w:lvl>
    <w:lvl w:ilvl="3" w:tplc="0416000F" w:tentative="1">
      <w:start w:val="1"/>
      <w:numFmt w:val="decimal"/>
      <w:lvlText w:val="%4."/>
      <w:lvlJc w:val="left"/>
      <w:pPr>
        <w:ind w:left="3540" w:hanging="360"/>
      </w:pPr>
    </w:lvl>
    <w:lvl w:ilvl="4" w:tplc="04160019" w:tentative="1">
      <w:start w:val="1"/>
      <w:numFmt w:val="lowerLetter"/>
      <w:lvlText w:val="%5."/>
      <w:lvlJc w:val="left"/>
      <w:pPr>
        <w:ind w:left="4260" w:hanging="360"/>
      </w:pPr>
    </w:lvl>
    <w:lvl w:ilvl="5" w:tplc="0416001B" w:tentative="1">
      <w:start w:val="1"/>
      <w:numFmt w:val="lowerRoman"/>
      <w:lvlText w:val="%6."/>
      <w:lvlJc w:val="right"/>
      <w:pPr>
        <w:ind w:left="4980" w:hanging="180"/>
      </w:pPr>
    </w:lvl>
    <w:lvl w:ilvl="6" w:tplc="0416000F" w:tentative="1">
      <w:start w:val="1"/>
      <w:numFmt w:val="decimal"/>
      <w:lvlText w:val="%7."/>
      <w:lvlJc w:val="left"/>
      <w:pPr>
        <w:ind w:left="5700" w:hanging="360"/>
      </w:pPr>
    </w:lvl>
    <w:lvl w:ilvl="7" w:tplc="04160019" w:tentative="1">
      <w:start w:val="1"/>
      <w:numFmt w:val="lowerLetter"/>
      <w:lvlText w:val="%8."/>
      <w:lvlJc w:val="left"/>
      <w:pPr>
        <w:ind w:left="6420" w:hanging="360"/>
      </w:pPr>
    </w:lvl>
    <w:lvl w:ilvl="8" w:tplc="0416001B" w:tentative="1">
      <w:start w:val="1"/>
      <w:numFmt w:val="lowerRoman"/>
      <w:lvlText w:val="%9."/>
      <w:lvlJc w:val="right"/>
      <w:pPr>
        <w:ind w:left="714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43D4"/>
    <w:rsid w:val="00064276"/>
    <w:rsid w:val="000902B6"/>
    <w:rsid w:val="000B22B7"/>
    <w:rsid w:val="000D1357"/>
    <w:rsid w:val="00192675"/>
    <w:rsid w:val="001948A8"/>
    <w:rsid w:val="002637C7"/>
    <w:rsid w:val="00285ED7"/>
    <w:rsid w:val="002D41E3"/>
    <w:rsid w:val="003B12EB"/>
    <w:rsid w:val="003C6BB0"/>
    <w:rsid w:val="00434CCB"/>
    <w:rsid w:val="00434EA9"/>
    <w:rsid w:val="00494C06"/>
    <w:rsid w:val="004A1311"/>
    <w:rsid w:val="004E3A84"/>
    <w:rsid w:val="00527B27"/>
    <w:rsid w:val="005A5D30"/>
    <w:rsid w:val="005B4274"/>
    <w:rsid w:val="005F29B0"/>
    <w:rsid w:val="005F3748"/>
    <w:rsid w:val="006059DD"/>
    <w:rsid w:val="00646B01"/>
    <w:rsid w:val="00752B63"/>
    <w:rsid w:val="007601B8"/>
    <w:rsid w:val="007811DA"/>
    <w:rsid w:val="00933AB4"/>
    <w:rsid w:val="00966FD9"/>
    <w:rsid w:val="009B04D3"/>
    <w:rsid w:val="00A23B04"/>
    <w:rsid w:val="00A63527"/>
    <w:rsid w:val="00A93BC2"/>
    <w:rsid w:val="00AA4FCB"/>
    <w:rsid w:val="00AF513E"/>
    <w:rsid w:val="00B9279E"/>
    <w:rsid w:val="00BD3654"/>
    <w:rsid w:val="00C7680D"/>
    <w:rsid w:val="00C90AC9"/>
    <w:rsid w:val="00CA0C47"/>
    <w:rsid w:val="00CD068E"/>
    <w:rsid w:val="00CE5F1B"/>
    <w:rsid w:val="00CE760A"/>
    <w:rsid w:val="00D17EB2"/>
    <w:rsid w:val="00DD5F55"/>
    <w:rsid w:val="00DF7BC3"/>
    <w:rsid w:val="00E2041A"/>
    <w:rsid w:val="00F01DF5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CA0C4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A0C4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6C262-1EB6-4218-AD21-2B4389D04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27</TotalTime>
  <Pages>3</Pages>
  <Words>256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9</cp:revision>
  <cp:lastPrinted>2015-04-08T03:49:00Z</cp:lastPrinted>
  <dcterms:created xsi:type="dcterms:W3CDTF">2015-10-07T03:45:00Z</dcterms:created>
  <dcterms:modified xsi:type="dcterms:W3CDTF">2015-10-14T20:31:00Z</dcterms:modified>
</cp:coreProperties>
</file>