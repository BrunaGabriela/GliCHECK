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B65098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95311D" w:rsidRPr="00F72859" w:rsidRDefault="0095311D">
      <w:pPr>
        <w:pStyle w:val="Title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itle"/>
        <w:jc w:val="left"/>
        <w:rPr>
          <w:lang w:val="pt-BR"/>
        </w:rPr>
      </w:pPr>
    </w:p>
    <w:p w:rsidR="0095311D" w:rsidRPr="00F72859" w:rsidRDefault="0095311D">
      <w:pPr>
        <w:pStyle w:val="Heading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B65098">
            <w:pPr>
              <w:rPr>
                <w:lang w:val="pt-BR"/>
              </w:rPr>
            </w:pPr>
            <w:r>
              <w:rPr>
                <w:lang w:val="pt-BR"/>
              </w:rPr>
              <w:t>21/10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Default="00855817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Planejar Iteração</w:t>
            </w:r>
          </w:p>
          <w:p w:rsidR="00CB625F" w:rsidRDefault="00CB625F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Atualizar riscos</w:t>
            </w:r>
          </w:p>
          <w:p w:rsidR="00CB625F" w:rsidRPr="00F72859" w:rsidRDefault="00CB625F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Atualizar lista de Itens</w:t>
            </w:r>
          </w:p>
        </w:tc>
        <w:tc>
          <w:tcPr>
            <w:tcW w:w="1872" w:type="dxa"/>
          </w:tcPr>
          <w:p w:rsidR="0095311D" w:rsidRPr="00F72859" w:rsidRDefault="00CB625F">
            <w:pPr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B65098">
              <w:rPr>
                <w:lang w:val="pt-BR"/>
              </w:rPr>
              <w:t>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  <w:r w:rsidR="00CB625F">
              <w:rPr>
                <w:lang w:val="pt-BR"/>
              </w:rPr>
              <w:t xml:space="preserve"> funcionais de registrar medicamento, Cadastro de medicamento e relatório de medicamentos ingeridos</w:t>
            </w:r>
            <w:bookmarkStart w:id="1" w:name="_GoBack"/>
            <w:bookmarkEnd w:id="1"/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9859C6">
            <w:pPr>
              <w:rPr>
                <w:lang w:val="pt-BR"/>
              </w:rPr>
            </w:pPr>
            <w:r>
              <w:rPr>
                <w:lang w:val="pt-BR"/>
              </w:rPr>
              <w:t>04/11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344F36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um Incremento da Solução</w:t>
            </w:r>
            <w:r w:rsidR="00CB625F">
              <w:rPr>
                <w:lang w:val="pt-BR"/>
              </w:rPr>
              <w:t xml:space="preserve"> dos Requisitos Funcionais e cadastros associados.</w:t>
            </w:r>
          </w:p>
          <w:p w:rsidR="00CB625F" w:rsidRPr="00F72859" w:rsidRDefault="00CB625F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Criação dos casos de testes.</w:t>
            </w:r>
          </w:p>
          <w:p w:rsidR="005E0BC6" w:rsidRPr="00F72859" w:rsidRDefault="00855817" w:rsidP="00855817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</w:tc>
        <w:tc>
          <w:tcPr>
            <w:tcW w:w="1872" w:type="dxa"/>
          </w:tcPr>
          <w:p w:rsidR="00344F36" w:rsidRPr="00F72859" w:rsidRDefault="00B65098" w:rsidP="00B65098">
            <w:pPr>
              <w:rPr>
                <w:lang w:val="pt-BR"/>
              </w:rPr>
            </w:pPr>
            <w:r>
              <w:rPr>
                <w:lang w:val="pt-BR"/>
              </w:rPr>
              <w:t>11/11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CB625F">
            <w:pPr>
              <w:rPr>
                <w:lang w:val="pt-BR"/>
              </w:rPr>
            </w:pPr>
            <w:r>
              <w:rPr>
                <w:lang w:val="pt-BR"/>
              </w:rPr>
              <w:t>09/12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Default="0095311D">
      <w:pPr>
        <w:pStyle w:val="BodyText"/>
        <w:ind w:left="0"/>
        <w:rPr>
          <w:lang w:val="pt-BR"/>
        </w:rPr>
      </w:pPr>
    </w:p>
    <w:p w:rsidR="007A624E" w:rsidRPr="00F72859" w:rsidRDefault="007A624E">
      <w:pPr>
        <w:pStyle w:val="BodyText"/>
        <w:ind w:left="0"/>
        <w:rPr>
          <w:lang w:val="pt-BR"/>
        </w:rPr>
      </w:pPr>
    </w:p>
    <w:p w:rsidR="0095311D" w:rsidRPr="00F72859" w:rsidRDefault="0095311D">
      <w:pPr>
        <w:pStyle w:val="Heading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Pr="00B503E2" w:rsidRDefault="002E1616" w:rsidP="009859C6">
      <w:pPr>
        <w:pStyle w:val="ListParagraph"/>
        <w:rPr>
          <w:lang w:val="pt-BR"/>
        </w:rPr>
      </w:pPr>
    </w:p>
    <w:p w:rsidR="005E0BC6" w:rsidRPr="00B503E2" w:rsidRDefault="00B503E2" w:rsidP="002E1616">
      <w:pPr>
        <w:pStyle w:val="ListParagraph"/>
        <w:numPr>
          <w:ilvl w:val="0"/>
          <w:numId w:val="39"/>
        </w:numPr>
        <w:rPr>
          <w:lang w:val="pt-BR"/>
        </w:rPr>
      </w:pPr>
      <w:r>
        <w:rPr>
          <w:lang w:val="pt-BR"/>
        </w:rPr>
        <w:t>Refinar</w:t>
      </w:r>
      <w:r w:rsidR="005E0BC6" w:rsidRPr="00B503E2">
        <w:rPr>
          <w:lang w:val="pt-BR"/>
        </w:rPr>
        <w:t xml:space="preserve"> modelo de caso de uso</w:t>
      </w:r>
    </w:p>
    <w:p w:rsidR="005E0BC6" w:rsidRDefault="00B503E2" w:rsidP="002E1616">
      <w:pPr>
        <w:pStyle w:val="ListParagraph"/>
        <w:numPr>
          <w:ilvl w:val="0"/>
          <w:numId w:val="39"/>
        </w:numPr>
        <w:rPr>
          <w:lang w:val="pt-BR"/>
        </w:rPr>
      </w:pPr>
      <w:r>
        <w:rPr>
          <w:lang w:val="pt-BR"/>
        </w:rPr>
        <w:t>Desenvolver um incremento de software</w:t>
      </w:r>
    </w:p>
    <w:p w:rsidR="007A624E" w:rsidRPr="00B503E2" w:rsidRDefault="007A624E" w:rsidP="007A624E">
      <w:pPr>
        <w:pStyle w:val="ListParagraph"/>
        <w:rPr>
          <w:lang w:val="pt-BR"/>
        </w:rPr>
      </w:pPr>
    </w:p>
    <w:p w:rsidR="0095311D" w:rsidRPr="00E66F5E" w:rsidRDefault="0095311D" w:rsidP="00E66F5E">
      <w:pPr>
        <w:pStyle w:val="Heading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258"/>
        <w:gridCol w:w="1152"/>
        <w:gridCol w:w="851"/>
        <w:gridCol w:w="1116"/>
        <w:gridCol w:w="726"/>
        <w:gridCol w:w="2109"/>
      </w:tblGrid>
      <w:tr w:rsidR="0095311D" w:rsidRPr="00DC154E" w:rsidTr="005618EA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258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5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11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72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2109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03F99" w:rsidRPr="00995AA0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Escolher caso de uso alvo da iteração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58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B65098">
              <w:rPr>
                <w:rFonts w:ascii="Arial" w:hAnsi="Arial" w:cs="Arial"/>
                <w:sz w:val="18"/>
                <w:lang w:val="pt-BR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</w:tr>
      <w:tr w:rsidR="00B65098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Corrigir Itens defeituosos da Iteração Anterior</w:t>
            </w:r>
          </w:p>
        </w:tc>
        <w:tc>
          <w:tcPr>
            <w:tcW w:w="851" w:type="dxa"/>
            <w:noWrap/>
          </w:tcPr>
          <w:p w:rsidR="00B65098" w:rsidRPr="00995AA0" w:rsidRDefault="00B65098" w:rsidP="00B65098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258" w:type="dxa"/>
            <w:noWrap/>
          </w:tcPr>
          <w:p w:rsidR="00B65098" w:rsidRPr="00995AA0" w:rsidRDefault="00B65098" w:rsidP="00B65098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B65098" w:rsidRDefault="00B65098" w:rsidP="00B65098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B65098">
              <w:rPr>
                <w:rFonts w:ascii="Arial" w:hAnsi="Arial" w:cs="Arial"/>
                <w:sz w:val="18"/>
                <w:lang w:val="pt-BR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B65098" w:rsidRPr="00995AA0" w:rsidRDefault="009859C6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B65098" w:rsidRPr="00995AA0" w:rsidRDefault="00602052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itens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58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plano de projeto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58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riscos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258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Bruna/</w:t>
            </w:r>
          </w:p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Refinar caso de uso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</w:tcPr>
          <w:p w:rsidR="00903F99" w:rsidRPr="005618EA" w:rsidRDefault="005618EA" w:rsidP="005618EA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5618EA">
              <w:t>Iniciado</w:t>
            </w:r>
            <w:proofErr w:type="spellEnd"/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Bruna/</w:t>
            </w:r>
          </w:p>
          <w:p w:rsidR="00903F99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lastRenderedPageBreak/>
              <w:t>Desenvolver arquitetura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  <w:vAlign w:val="bottom"/>
          </w:tcPr>
          <w:p w:rsidR="00903F99" w:rsidRPr="005618EA" w:rsidRDefault="00903F99" w:rsidP="00903F99">
            <w:pPr>
              <w:widowControl/>
              <w:spacing w:line="240" w:lineRule="auto"/>
              <w:jc w:val="center"/>
              <w:rPr>
                <w:sz w:val="18"/>
                <w:lang w:val="pt-BR" w:eastAsia="ja-JP"/>
              </w:rPr>
            </w:pPr>
            <w:r w:rsidRPr="005618EA">
              <w:rPr>
                <w:lang w:val="pt-BR" w:eastAsia="ja-JP"/>
              </w:rPr>
              <w:t>Não iniciado</w:t>
            </w: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B65098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Bruna/</w:t>
            </w:r>
          </w:p>
          <w:p w:rsidR="00903F99" w:rsidRPr="00995AA0" w:rsidRDefault="00B65098" w:rsidP="00B65098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classe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</w:tcPr>
          <w:p w:rsidR="005618EA" w:rsidRPr="005618EA" w:rsidRDefault="005618EA" w:rsidP="005618EA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5618EA">
              <w:t>Iniciado</w:t>
            </w:r>
            <w:proofErr w:type="spellEnd"/>
          </w:p>
          <w:p w:rsidR="00903F99" w:rsidRPr="005618EA" w:rsidRDefault="00903F99" w:rsidP="00903F99">
            <w:pPr>
              <w:jc w:val="center"/>
              <w:rPr>
                <w:lang w:val="pt-BR"/>
              </w:rPr>
            </w:pP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Bruna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sequência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</w:tcPr>
          <w:p w:rsidR="005618EA" w:rsidRPr="005618EA" w:rsidRDefault="005618EA" w:rsidP="005618EA">
            <w:pPr>
              <w:widowControl/>
              <w:spacing w:line="240" w:lineRule="auto"/>
              <w:jc w:val="center"/>
              <w:rPr>
                <w:lang w:val="pt-BR" w:eastAsia="pt-BR"/>
              </w:rPr>
            </w:pPr>
            <w:proofErr w:type="spellStart"/>
            <w:r w:rsidRPr="005618EA">
              <w:t>Iniciado</w:t>
            </w:r>
            <w:proofErr w:type="spellEnd"/>
          </w:p>
          <w:p w:rsidR="00903F99" w:rsidRPr="005618EA" w:rsidRDefault="00903F99" w:rsidP="00903F99">
            <w:pPr>
              <w:jc w:val="center"/>
              <w:rPr>
                <w:lang w:val="pt-BR"/>
              </w:rPr>
            </w:pPr>
          </w:p>
        </w:tc>
        <w:tc>
          <w:tcPr>
            <w:tcW w:w="115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Bruna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2109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Criar casos de teste</w:t>
            </w:r>
          </w:p>
        </w:tc>
        <w:tc>
          <w:tcPr>
            <w:tcW w:w="851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258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15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5618EA" w:rsidRPr="00DC154E" w:rsidTr="00F637BE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tela</w:t>
            </w:r>
          </w:p>
        </w:tc>
        <w:tc>
          <w:tcPr>
            <w:tcW w:w="851" w:type="dxa"/>
            <w:noWrap/>
          </w:tcPr>
          <w:p w:rsidR="005618EA" w:rsidRPr="00903F99" w:rsidRDefault="005618EA" w:rsidP="005618EA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258" w:type="dxa"/>
            <w:noWrap/>
            <w:vAlign w:val="bottom"/>
          </w:tcPr>
          <w:p w:rsidR="005618EA" w:rsidRPr="005618EA" w:rsidRDefault="005618EA" w:rsidP="005618EA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lang w:val="pt-BR" w:eastAsia="pt-BR"/>
              </w:rPr>
            </w:pPr>
            <w:proofErr w:type="spellStart"/>
            <w:r w:rsidRPr="005618EA">
              <w:rPr>
                <w:rFonts w:asciiTheme="minorHAnsi" w:hAnsiTheme="minorHAnsi" w:cs="Arial"/>
              </w:rPr>
              <w:t>Iniciado</w:t>
            </w:r>
            <w:proofErr w:type="spellEnd"/>
          </w:p>
        </w:tc>
        <w:tc>
          <w:tcPr>
            <w:tcW w:w="1152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5618EA" w:rsidRDefault="005618EA" w:rsidP="005618EA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5618EA" w:rsidRPr="00DC154E" w:rsidTr="00F637BE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lógica de negócio</w:t>
            </w:r>
          </w:p>
        </w:tc>
        <w:tc>
          <w:tcPr>
            <w:tcW w:w="851" w:type="dxa"/>
            <w:noWrap/>
          </w:tcPr>
          <w:p w:rsidR="005618EA" w:rsidRPr="00903F99" w:rsidRDefault="005618EA" w:rsidP="005618EA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  <w:tc>
          <w:tcPr>
            <w:tcW w:w="1258" w:type="dxa"/>
            <w:noWrap/>
            <w:vAlign w:val="bottom"/>
          </w:tcPr>
          <w:p w:rsidR="005618EA" w:rsidRPr="005618EA" w:rsidRDefault="005618EA" w:rsidP="005618EA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5618EA">
              <w:rPr>
                <w:rFonts w:asciiTheme="minorHAnsi" w:hAnsiTheme="minorHAnsi" w:cs="Arial"/>
              </w:rPr>
              <w:t>Iniciado</w:t>
            </w:r>
            <w:proofErr w:type="spellEnd"/>
          </w:p>
        </w:tc>
        <w:tc>
          <w:tcPr>
            <w:tcW w:w="1152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5618EA" w:rsidRDefault="005618EA" w:rsidP="005618EA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Bruna / Fernando</w:t>
            </w:r>
          </w:p>
        </w:tc>
        <w:tc>
          <w:tcPr>
            <w:tcW w:w="726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5618EA" w:rsidRPr="00903F99" w:rsidRDefault="005618EA" w:rsidP="005618EA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</w:tr>
      <w:tr w:rsidR="00903F99" w:rsidRPr="00DC154E" w:rsidTr="005618E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Testar incremento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258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15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B65098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Fernando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2109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</w:tbl>
    <w:p w:rsidR="0095311D" w:rsidRPr="00F72859" w:rsidRDefault="0095311D">
      <w:pPr>
        <w:pStyle w:val="BodyText"/>
        <w:rPr>
          <w:lang w:val="pt-BR"/>
        </w:rPr>
      </w:pPr>
    </w:p>
    <w:p w:rsidR="0095311D" w:rsidRPr="00F72859" w:rsidRDefault="0095311D">
      <w:pPr>
        <w:pStyle w:val="Heading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4"/>
        <w:gridCol w:w="1536"/>
        <w:gridCol w:w="5133"/>
      </w:tblGrid>
      <w:tr w:rsidR="0095311D" w:rsidRPr="00F72859" w:rsidTr="00B65098">
        <w:trPr>
          <w:trHeight w:val="184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430D16" w:rsidRPr="00CB625F" w:rsidTr="00B65098">
        <w:trPr>
          <w:trHeight w:val="433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364C32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Lentidão do Android Studio na máquina de Bruna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995AA0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Não r</w:t>
            </w:r>
            <w:r w:rsidR="00430D16">
              <w:rPr>
                <w:lang w:val="pt-BR"/>
              </w:rPr>
              <w:t>esolvido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B65098" w:rsidP="00364C32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Verificar </w:t>
            </w:r>
            <w:r w:rsidR="00364C32">
              <w:rPr>
                <w:lang w:val="pt-BR"/>
              </w:rPr>
              <w:t>se é problema do Software ou necessidade de mais Memória RAM.</w:t>
            </w:r>
          </w:p>
        </w:tc>
      </w:tr>
      <w:tr w:rsidR="00ED0927" w:rsidRPr="00CB625F" w:rsidTr="00B65098">
        <w:trPr>
          <w:trHeight w:val="433"/>
        </w:trPr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27" w:rsidRDefault="00ED0927" w:rsidP="00ED0927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Lentidão na execução do projeto no Android Studio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27" w:rsidRDefault="00ED0927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927" w:rsidRDefault="00ED0927" w:rsidP="00364C32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Uso de emulador para execução instantânea ou usar o dispositivo móvel do desenvolvedor como emulador.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Heading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B503E2" w:rsidRDefault="00B503E2">
      <w:pPr>
        <w:pStyle w:val="Heading2"/>
        <w:rPr>
          <w:b w:val="0"/>
          <w:lang w:val="pt-BR"/>
        </w:rPr>
      </w:pPr>
      <w:r>
        <w:rPr>
          <w:b w:val="0"/>
          <w:lang w:val="pt-BR"/>
        </w:rPr>
        <w:t>Caso de uso bem refinado</w:t>
      </w:r>
    </w:p>
    <w:p w:rsidR="00873544" w:rsidRPr="00B503E2" w:rsidRDefault="00B503E2" w:rsidP="00873544">
      <w:pPr>
        <w:pStyle w:val="Heading2"/>
        <w:rPr>
          <w:b w:val="0"/>
          <w:lang w:val="pt-BR"/>
        </w:rPr>
      </w:pPr>
      <w:r>
        <w:rPr>
          <w:b w:val="0"/>
          <w:lang w:val="pt-BR"/>
        </w:rPr>
        <w:t>Diagramas de analise bem definidos e seguindo a arquitetura</w:t>
      </w:r>
    </w:p>
    <w:p w:rsidR="00873544" w:rsidRPr="00B503E2" w:rsidRDefault="00B503E2" w:rsidP="00873544">
      <w:pPr>
        <w:pStyle w:val="Heading2"/>
        <w:rPr>
          <w:b w:val="0"/>
          <w:lang w:val="pt-BR"/>
        </w:rPr>
      </w:pPr>
      <w:r>
        <w:rPr>
          <w:b w:val="0"/>
          <w:lang w:val="pt-BR"/>
        </w:rPr>
        <w:t>Incremento de Software funcionando corretamente</w:t>
      </w:r>
    </w:p>
    <w:p w:rsidR="00873544" w:rsidRPr="00B503E2" w:rsidRDefault="00873544" w:rsidP="00873544">
      <w:pPr>
        <w:pStyle w:val="Heading2"/>
        <w:rPr>
          <w:b w:val="0"/>
          <w:lang w:val="pt-BR"/>
        </w:rPr>
      </w:pPr>
      <w:r w:rsidRPr="00B503E2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Heading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CB625F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B503E2">
              <w:rPr>
                <w:iCs/>
                <w:lang w:val="pt-BR"/>
              </w:rPr>
              <w:t>Validar a configuração da infraestrutura do projeto</w:t>
            </w:r>
            <w:r w:rsidR="00B503E2">
              <w:rPr>
                <w:iCs/>
                <w:lang w:val="pt-BR"/>
              </w:rPr>
              <w:t xml:space="preserve"> e Incremento de Software Gerado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B503E2" w:rsidRDefault="00B6509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18/11</w:t>
            </w:r>
            <w:r w:rsidR="005726C4" w:rsidRPr="00B503E2">
              <w:rPr>
                <w:iCs/>
                <w:lang w:val="pt-BR"/>
              </w:rPr>
              <w:t>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B503E2" w:rsidRDefault="00B6509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Bruna</w:t>
            </w:r>
            <w:r w:rsidR="005726C4" w:rsidRPr="00B503E2">
              <w:rPr>
                <w:iCs/>
                <w:lang w:val="pt-BR"/>
              </w:rPr>
              <w:t>,</w:t>
            </w:r>
            <w:r>
              <w:rPr>
                <w:iCs/>
                <w:lang w:val="pt-BR"/>
              </w:rPr>
              <w:t xml:space="preserve"> Fernando</w:t>
            </w:r>
            <w:r w:rsidR="005726C4" w:rsidRPr="00B503E2">
              <w:rPr>
                <w:iCs/>
                <w:lang w:val="pt-BR"/>
              </w:rPr>
              <w:t xml:space="preserve"> </w:t>
            </w:r>
            <w:proofErr w:type="spellStart"/>
            <w:r w:rsidR="005726C4" w:rsidRPr="00B503E2">
              <w:rPr>
                <w:iCs/>
                <w:lang w:val="pt-BR"/>
              </w:rPr>
              <w:t>Jarley</w:t>
            </w:r>
            <w:proofErr w:type="spellEnd"/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iCs/>
                <w:lang w:val="pt-BR"/>
              </w:rPr>
            </w:pPr>
            <w:r w:rsidRPr="00B503E2"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Heading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Heading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Heading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Heading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900" w:rsidRDefault="00EF0900">
      <w:r>
        <w:separator/>
      </w:r>
    </w:p>
  </w:endnote>
  <w:endnote w:type="continuationSeparator" w:id="0">
    <w:p w:rsidR="00EF0900" w:rsidRDefault="00EF0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625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B625F">
            <w:rPr>
              <w:rStyle w:val="PageNumber"/>
              <w:noProof/>
              <w:lang w:val="pt-B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pt-BR"/>
            </w:rPr>
            <w:t xml:space="preserve"> </w:t>
          </w:r>
          <w:r w:rsidR="009E308F">
            <w:rPr>
              <w:rStyle w:val="PageNumber"/>
              <w:lang w:val="pt-BR"/>
            </w:rPr>
            <w:t>de</w:t>
          </w:r>
          <w:r>
            <w:rPr>
              <w:rStyle w:val="PageNumber"/>
              <w:lang w:val="pt-B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pt-B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B625F" w:rsidRPr="00CB625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5311D" w:rsidRDefault="0095311D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900" w:rsidRDefault="00EF0900">
      <w:r>
        <w:separator/>
      </w:r>
    </w:p>
  </w:footnote>
  <w:footnote w:type="continuationSeparator" w:id="0">
    <w:p w:rsidR="00EF0900" w:rsidRDefault="00EF0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CE4140" w:rsidP="00443A0E">
          <w:pPr>
            <w:pStyle w:val="Header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GliCHECK</w:t>
          </w:r>
          <w:proofErr w:type="spellEnd"/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CA6DFB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CE414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CE4140">
            <w:rPr>
              <w:lang w:val="pt-BR"/>
            </w:rPr>
            <w:t>27</w:t>
          </w:r>
          <w:r w:rsidR="00CA6DFB">
            <w:rPr>
              <w:lang w:val="pt-BR"/>
            </w:rPr>
            <w:t>/05/2015</w:t>
          </w:r>
        </w:p>
      </w:tc>
    </w:tr>
  </w:tbl>
  <w:p w:rsidR="0095311D" w:rsidRDefault="0095311D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F6129640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310B8"/>
    <w:rsid w:val="0009429E"/>
    <w:rsid w:val="00100D5A"/>
    <w:rsid w:val="00161974"/>
    <w:rsid w:val="00175B66"/>
    <w:rsid w:val="001F350C"/>
    <w:rsid w:val="0029211D"/>
    <w:rsid w:val="00292894"/>
    <w:rsid w:val="002D4488"/>
    <w:rsid w:val="002E1616"/>
    <w:rsid w:val="002E3E04"/>
    <w:rsid w:val="00344F36"/>
    <w:rsid w:val="00364C32"/>
    <w:rsid w:val="003A2906"/>
    <w:rsid w:val="003E431F"/>
    <w:rsid w:val="00430D16"/>
    <w:rsid w:val="00443A0E"/>
    <w:rsid w:val="004901D6"/>
    <w:rsid w:val="005618EA"/>
    <w:rsid w:val="005726C4"/>
    <w:rsid w:val="005A549D"/>
    <w:rsid w:val="005E0BC6"/>
    <w:rsid w:val="005E24A3"/>
    <w:rsid w:val="005E3B8C"/>
    <w:rsid w:val="00602052"/>
    <w:rsid w:val="006A3114"/>
    <w:rsid w:val="006B214F"/>
    <w:rsid w:val="00721292"/>
    <w:rsid w:val="00786839"/>
    <w:rsid w:val="007A624E"/>
    <w:rsid w:val="007D6974"/>
    <w:rsid w:val="00855817"/>
    <w:rsid w:val="00873544"/>
    <w:rsid w:val="008A1536"/>
    <w:rsid w:val="008B6F0A"/>
    <w:rsid w:val="008F3D54"/>
    <w:rsid w:val="00903F99"/>
    <w:rsid w:val="00920175"/>
    <w:rsid w:val="00930E2B"/>
    <w:rsid w:val="009310F6"/>
    <w:rsid w:val="009443E8"/>
    <w:rsid w:val="0095311D"/>
    <w:rsid w:val="009578B5"/>
    <w:rsid w:val="009859C6"/>
    <w:rsid w:val="00993DB8"/>
    <w:rsid w:val="00995AA0"/>
    <w:rsid w:val="00996FD8"/>
    <w:rsid w:val="009D3DC4"/>
    <w:rsid w:val="009E308F"/>
    <w:rsid w:val="00A42FAB"/>
    <w:rsid w:val="00A6069D"/>
    <w:rsid w:val="00B20A98"/>
    <w:rsid w:val="00B46D12"/>
    <w:rsid w:val="00B503E2"/>
    <w:rsid w:val="00B65098"/>
    <w:rsid w:val="00C21148"/>
    <w:rsid w:val="00C345D3"/>
    <w:rsid w:val="00C37613"/>
    <w:rsid w:val="00C41085"/>
    <w:rsid w:val="00C65A06"/>
    <w:rsid w:val="00CA6DFB"/>
    <w:rsid w:val="00CB625F"/>
    <w:rsid w:val="00CE4140"/>
    <w:rsid w:val="00D26FA5"/>
    <w:rsid w:val="00DA64C9"/>
    <w:rsid w:val="00DC154E"/>
    <w:rsid w:val="00E66F5E"/>
    <w:rsid w:val="00ED0927"/>
    <w:rsid w:val="00ED0FF2"/>
    <w:rsid w:val="00EF0900"/>
    <w:rsid w:val="00F72859"/>
    <w:rsid w:val="00F82D5A"/>
    <w:rsid w:val="00F8546E"/>
    <w:rsid w:val="00FC2D02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25</TotalTime>
  <Pages>2</Pages>
  <Words>421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Fernando Pires De Souza Filho</cp:lastModifiedBy>
  <cp:revision>12</cp:revision>
  <cp:lastPrinted>2015-03-20T14:38:00Z</cp:lastPrinted>
  <dcterms:created xsi:type="dcterms:W3CDTF">2015-10-28T02:13:00Z</dcterms:created>
  <dcterms:modified xsi:type="dcterms:W3CDTF">2015-10-28T22:35:00Z</dcterms:modified>
</cp:coreProperties>
</file>